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C7E1D" w14:textId="77777777" w:rsidR="594107B4" w:rsidRPr="00BE6996" w:rsidRDefault="594107B4" w:rsidP="00AF55D5">
      <w:pPr>
        <w:pStyle w:val="Titel"/>
        <w:rPr>
          <w:lang w:val="en-US"/>
        </w:rPr>
      </w:pPr>
      <w:r w:rsidRPr="00BE6996">
        <w:rPr>
          <w:lang w:val="en-US"/>
        </w:rPr>
        <w:t>Pr</w:t>
      </w:r>
      <w:r w:rsidR="5E032A33" w:rsidRPr="00BE6996">
        <w:rPr>
          <w:lang w:val="en-US"/>
        </w:rPr>
        <w:t>ogramma van eisen</w:t>
      </w:r>
    </w:p>
    <w:p w14:paraId="552F1226" w14:textId="77777777" w:rsidR="0004112B" w:rsidRPr="00BE6996" w:rsidRDefault="00206D35" w:rsidP="0004112B">
      <w:pPr>
        <w:rPr>
          <w:lang w:val="en-US"/>
        </w:rPr>
      </w:pPr>
      <w:r w:rsidRPr="00BE6996">
        <w:rPr>
          <w:lang w:val="en-US"/>
        </w:rPr>
        <w:t xml:space="preserve"> </w:t>
      </w:r>
      <w:sdt>
        <w:sdtPr>
          <w:alias w:val="Projectnaam"/>
          <w:tag w:val="Projectnaam"/>
          <w:id w:val="-914392091"/>
          <w:placeholder>
            <w:docPart w:val="8DB4DDCEE70B4AA4A1B39960781B97AE"/>
          </w:placeholder>
          <w:showingPlcHdr/>
          <w:text/>
        </w:sdtPr>
        <w:sdtEndPr/>
        <w:sdtContent>
          <w:r w:rsidR="0004112B" w:rsidRPr="00BE6996">
            <w:rPr>
              <w:rStyle w:val="Tekstvantijdelijkeaanduiding"/>
              <w:lang w:val="en-US"/>
            </w:rPr>
            <w:t>Click or tap here to enter text.</w:t>
          </w:r>
        </w:sdtContent>
      </w:sdt>
    </w:p>
    <w:p w14:paraId="09D82010" w14:textId="77777777" w:rsidR="008A2B7E" w:rsidRPr="00BE6996" w:rsidRDefault="008A2B7E">
      <w:pPr>
        <w:pStyle w:val="Ondertitel"/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086F73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4E636C">
            <w:pPr>
              <w:pStyle w:val="Geenafstand"/>
            </w:pPr>
            <w:r w:rsidRPr="00145DB2">
              <w:t>Versienummer:</w:t>
            </w:r>
          </w:p>
        </w:tc>
        <w:bookmarkStart w:id="0" w:name="Versienummer"/>
        <w:tc>
          <w:tcPr>
            <w:tcW w:w="4652" w:type="dxa"/>
          </w:tcPr>
          <w:p w14:paraId="57CEDB3A" w14:textId="77777777" w:rsidR="00D95726" w:rsidRPr="00BE6996" w:rsidRDefault="004B78C3" w:rsidP="004E636C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03F049DFDB4247E094335B201CA07ED9"/>
                </w:placeholder>
                <w:showingPlcHdr/>
                <w:text/>
              </w:sdtPr>
              <w:sdtEndPr/>
              <w:sdtContent>
                <w:r w:rsidR="00D95726" w:rsidRPr="00BE6996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0"/>
          </w:p>
        </w:tc>
      </w:tr>
      <w:tr w:rsidR="00D95726" w:rsidRPr="00086F73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4E636C">
            <w:pPr>
              <w:pStyle w:val="Geenafstand"/>
            </w:pPr>
            <w:r w:rsidRPr="00145DB2">
              <w:t>Auteur(s):</w:t>
            </w:r>
          </w:p>
        </w:tc>
        <w:bookmarkStart w:id="1" w:name="Auteurs"/>
        <w:tc>
          <w:tcPr>
            <w:tcW w:w="4652" w:type="dxa"/>
          </w:tcPr>
          <w:p w14:paraId="14F97EC2" w14:textId="77777777" w:rsidR="00D95726" w:rsidRPr="00BE6996" w:rsidRDefault="004B78C3" w:rsidP="004E636C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940A435A36E9464FAC471935C1707B27"/>
                </w:placeholder>
                <w:showingPlcHdr/>
                <w:text/>
              </w:sdtPr>
              <w:sdtEndPr/>
              <w:sdtContent>
                <w:r w:rsidR="00D95726" w:rsidRPr="00BE6996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1"/>
          </w:p>
        </w:tc>
      </w:tr>
      <w:tr w:rsidR="00D95726" w:rsidRPr="00086F73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4E636C">
            <w:pPr>
              <w:pStyle w:val="Geenafstand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77777777" w:rsidR="00D95726" w:rsidRPr="00BE6996" w:rsidRDefault="004B78C3" w:rsidP="004E636C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6C918CC4571B47A7BD5837CF945833FC"/>
                </w:placeholder>
                <w:showingPlcHdr/>
                <w:text/>
              </w:sdtPr>
              <w:sdtEndPr/>
              <w:sdtContent>
                <w:r w:rsidR="00D95726" w:rsidRPr="00227C03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18A91E5E" w14:textId="77777777" w:rsidR="00906C51" w:rsidRPr="00BE6996" w:rsidRDefault="00906C51">
      <w:pPr>
        <w:rPr>
          <w:lang w:val="en-US"/>
        </w:rPr>
      </w:pPr>
      <w:r w:rsidRPr="00BE6996">
        <w:rPr>
          <w:lang w:val="en-US"/>
        </w:rPr>
        <w:br w:type="page"/>
      </w:r>
    </w:p>
    <w:p w14:paraId="2AFECA4D" w14:textId="77777777" w:rsidR="008A2B7E" w:rsidRPr="00145DB2" w:rsidRDefault="008A2B7E" w:rsidP="008A2B7E">
      <w:pPr>
        <w:pStyle w:val="Kop1"/>
      </w:pPr>
      <w:bookmarkStart w:id="2" w:name="_Toc119331272"/>
      <w:bookmarkStart w:id="3" w:name="_Hlk525635346"/>
      <w:r w:rsidRPr="00145DB2">
        <w:lastRenderedPageBreak/>
        <w:t>Versiebeheer</w:t>
      </w:r>
      <w:bookmarkEnd w:id="2"/>
    </w:p>
    <w:p w14:paraId="0BA3B0C3" w14:textId="77777777" w:rsidR="008A2B7E" w:rsidRPr="00145DB2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679"/>
        <w:gridCol w:w="5622"/>
      </w:tblGrid>
      <w:tr w:rsidR="008A2B7E" w:rsidRPr="00145DB2" w14:paraId="346245BB" w14:textId="77777777" w:rsidTr="00D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1C0D294" w14:textId="77777777" w:rsidR="008A2B7E" w:rsidRPr="00145DB2" w:rsidRDefault="008A2B7E" w:rsidP="00AF55D5">
            <w:pPr>
              <w:pStyle w:val="Geenafstand"/>
            </w:pPr>
            <w:r w:rsidRPr="00145DB2">
              <w:t>Datum</w:t>
            </w:r>
          </w:p>
        </w:tc>
        <w:tc>
          <w:tcPr>
            <w:tcW w:w="788" w:type="dxa"/>
          </w:tcPr>
          <w:p w14:paraId="7D5B31E8" w14:textId="77777777" w:rsidR="008A2B7E" w:rsidRPr="00145DB2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679" w:type="dxa"/>
          </w:tcPr>
          <w:p w14:paraId="2E968FB0" w14:textId="77777777" w:rsidR="008A2B7E" w:rsidRPr="00145DB2" w:rsidRDefault="003E1D29" w:rsidP="00BE6996">
            <w:pPr>
              <w:pStyle w:val="Geenafstand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 w:rsidR="00BE6996">
              <w:tab/>
            </w:r>
          </w:p>
        </w:tc>
        <w:tc>
          <w:tcPr>
            <w:tcW w:w="5622" w:type="dxa"/>
          </w:tcPr>
          <w:p w14:paraId="611316E5" w14:textId="77777777" w:rsidR="008A2B7E" w:rsidRPr="00145DB2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2ECBEA94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919D80C" w14:textId="77777777" w:rsidR="008A2B7E" w:rsidRPr="00145DB2" w:rsidRDefault="00B843E3" w:rsidP="00AF55D5">
            <w:pPr>
              <w:pStyle w:val="Geenafstand"/>
              <w:jc w:val="center"/>
              <w:rPr>
                <w:b w:val="0"/>
              </w:rPr>
            </w:pPr>
            <w:r w:rsidRPr="00145DB2">
              <w:rPr>
                <w:b w:val="0"/>
              </w:rPr>
              <w:t>yyyy-mm-dd</w:t>
            </w:r>
          </w:p>
        </w:tc>
        <w:tc>
          <w:tcPr>
            <w:tcW w:w="788" w:type="dxa"/>
          </w:tcPr>
          <w:p w14:paraId="2F821848" w14:textId="77777777" w:rsidR="008A2B7E" w:rsidRPr="00145DB2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DB2">
              <w:t>x.x</w:t>
            </w:r>
          </w:p>
        </w:tc>
        <w:tc>
          <w:tcPr>
            <w:tcW w:w="1679" w:type="dxa"/>
          </w:tcPr>
          <w:p w14:paraId="2CEA466B" w14:textId="77777777" w:rsidR="008A2B7E" w:rsidRPr="00145DB2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329C3C8E" w14:textId="77777777" w:rsidR="008A2B7E" w:rsidRPr="00145DB2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145DB2" w14:paraId="406AE078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F3052F" w14:textId="77777777" w:rsidR="008A2B7E" w:rsidRPr="00145DB2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91AB89D" w14:textId="77777777" w:rsidR="008A2B7E" w:rsidRPr="00145DB2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61291F06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19807AB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145DB2" w14:paraId="2B5ADC56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324205" w14:textId="77777777" w:rsidR="008A2B7E" w:rsidRPr="00145DB2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61BAABC" w14:textId="77777777" w:rsidR="008A2B7E" w:rsidRPr="00145DB2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0E71BDE0" w14:textId="77777777" w:rsidR="008A2B7E" w:rsidRPr="00145DB2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3C8DEA1B" w14:textId="77777777" w:rsidR="008A2B7E" w:rsidRPr="00145DB2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145DB2" w14:paraId="2724DAD0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C39081" w14:textId="77777777" w:rsidR="008A2B7E" w:rsidRPr="00145DB2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48B86B9" w14:textId="77777777" w:rsidR="008A2B7E" w:rsidRPr="00145DB2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77BC2339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7A02E82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4BEB3022" w14:textId="77777777" w:rsidR="008A2B7E" w:rsidRPr="00145DB2" w:rsidRDefault="008A2B7E" w:rsidP="008A2B7E">
      <w:pPr>
        <w:pStyle w:val="Geenafstand"/>
      </w:pPr>
    </w:p>
    <w:p w14:paraId="18A268A3" w14:textId="77777777" w:rsidR="008A2B7E" w:rsidRPr="00145DB2" w:rsidRDefault="008A2B7E">
      <w:r w:rsidRPr="00145DB2">
        <w:br w:type="page"/>
      </w:r>
    </w:p>
    <w:p w14:paraId="2994F85A" w14:textId="77777777" w:rsidR="008A2B7E" w:rsidRPr="00145DB2" w:rsidRDefault="008A2B7E" w:rsidP="008A2B7E">
      <w:pPr>
        <w:pStyle w:val="Header1inhoudsopave"/>
      </w:pPr>
      <w:r w:rsidRPr="005409A6">
        <w:rPr>
          <w:vertAlign w:val="subscript"/>
        </w:rPr>
        <w:lastRenderedPageBreak/>
        <w:t>Inhoudsopgave</w:t>
      </w:r>
    </w:p>
    <w:p w14:paraId="530864F1" w14:textId="77777777" w:rsidR="008A2B7E" w:rsidRPr="00145DB2" w:rsidRDefault="008A2B7E" w:rsidP="008A2B7E">
      <w:pPr>
        <w:pStyle w:val="Geenafstand"/>
      </w:pPr>
    </w:p>
    <w:p w14:paraId="714D9984" w14:textId="0A96E6C6" w:rsidR="009E632A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145DB2">
        <w:fldChar w:fldCharType="begin"/>
      </w:r>
      <w:r w:rsidRPr="00145DB2">
        <w:instrText xml:space="preserve"> TOC \o "1-</w:instrText>
      </w:r>
      <w:r w:rsidR="00F95B80" w:rsidRPr="00145DB2">
        <w:instrText>3</w:instrText>
      </w:r>
      <w:r w:rsidRPr="00145DB2">
        <w:instrText xml:space="preserve">" \h \z \u </w:instrText>
      </w:r>
      <w:r w:rsidRPr="00145DB2">
        <w:fldChar w:fldCharType="separate"/>
      </w:r>
      <w:hyperlink w:anchor="_Toc119331272" w:history="1">
        <w:r w:rsidR="009E632A" w:rsidRPr="0067306C">
          <w:rPr>
            <w:rStyle w:val="Hyperlink"/>
            <w:noProof/>
          </w:rPr>
          <w:t>Versiebeheer</w:t>
        </w:r>
        <w:r w:rsidR="009E632A">
          <w:rPr>
            <w:noProof/>
            <w:webHidden/>
          </w:rPr>
          <w:tab/>
        </w:r>
        <w:r w:rsidR="009E632A">
          <w:rPr>
            <w:noProof/>
            <w:webHidden/>
          </w:rPr>
          <w:fldChar w:fldCharType="begin"/>
        </w:r>
        <w:r w:rsidR="009E632A">
          <w:rPr>
            <w:noProof/>
            <w:webHidden/>
          </w:rPr>
          <w:instrText xml:space="preserve"> PAGEREF _Toc119331272 \h </w:instrText>
        </w:r>
        <w:r w:rsidR="009E632A">
          <w:rPr>
            <w:noProof/>
            <w:webHidden/>
          </w:rPr>
        </w:r>
        <w:r w:rsidR="009E632A">
          <w:rPr>
            <w:noProof/>
            <w:webHidden/>
          </w:rPr>
          <w:fldChar w:fldCharType="separate"/>
        </w:r>
        <w:r w:rsidR="009E632A">
          <w:rPr>
            <w:noProof/>
            <w:webHidden/>
          </w:rPr>
          <w:t>2</w:t>
        </w:r>
        <w:r w:rsidR="009E632A">
          <w:rPr>
            <w:noProof/>
            <w:webHidden/>
          </w:rPr>
          <w:fldChar w:fldCharType="end"/>
        </w:r>
      </w:hyperlink>
    </w:p>
    <w:p w14:paraId="4907457A" w14:textId="2670C3AC" w:rsidR="009E632A" w:rsidRDefault="009E632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3" w:history="1">
        <w:r w:rsidRPr="0067306C">
          <w:rPr>
            <w:rStyle w:val="Hyperlink"/>
            <w:noProof/>
          </w:rPr>
          <w:t>Over dit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014225" w14:textId="52BD8FB2" w:rsidR="009E632A" w:rsidRDefault="009E632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4" w:history="1">
        <w:r w:rsidRPr="0067306C">
          <w:rPr>
            <w:rStyle w:val="Hyperlink"/>
            <w:noProof/>
          </w:rPr>
          <w:t>Over het project en de opdrachtgever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5363B3" w14:textId="4BC21565" w:rsidR="009E632A" w:rsidRDefault="009E632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5" w:history="1">
        <w:r w:rsidRPr="0067306C">
          <w:rPr>
            <w:rStyle w:val="Hyperlink"/>
            <w:noProof/>
          </w:rPr>
          <w:t>Interviewverslag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24B734" w14:textId="12E701EE" w:rsidR="009E632A" w:rsidRDefault="009E632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6" w:history="1">
        <w:r w:rsidRPr="0067306C">
          <w:rPr>
            <w:rStyle w:val="Hyperlink"/>
            <w:noProof/>
          </w:rPr>
          <w:t>Informatiebronnen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94EBF5" w14:textId="46D5EF8B" w:rsidR="009E632A" w:rsidRDefault="009E632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7" w:history="1">
        <w:r w:rsidRPr="0067306C">
          <w:rPr>
            <w:rStyle w:val="Hyperlink"/>
            <w:noProof/>
          </w:rPr>
          <w:t>Uitgangspunten (Definition of done)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2CD3F9" w14:textId="46D95F86" w:rsidR="009E632A" w:rsidRDefault="009E632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8" w:history="1">
        <w:r w:rsidRPr="0067306C">
          <w:rPr>
            <w:rStyle w:val="Hyperlink"/>
            <w:noProof/>
          </w:rPr>
          <w:t>Eisen en wensen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CCB33F" w14:textId="50DCAAE3" w:rsidR="009E632A" w:rsidRDefault="009E632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9" w:history="1">
        <w:r w:rsidRPr="0067306C">
          <w:rPr>
            <w:rStyle w:val="Hyperlink"/>
            <w:noProof/>
          </w:rPr>
          <w:t>Akkoord opdrachtgever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F2C2AD" w14:textId="6D057624" w:rsidR="008A2B7E" w:rsidRPr="00145DB2" w:rsidRDefault="008A2B7E" w:rsidP="0015692D">
      <w:pPr>
        <w:pStyle w:val="Geenafstand"/>
      </w:pPr>
      <w:r w:rsidRPr="00145DB2">
        <w:fldChar w:fldCharType="end"/>
      </w:r>
    </w:p>
    <w:p w14:paraId="22234C01" w14:textId="77777777" w:rsidR="008A2B7E" w:rsidRPr="00145DB2" w:rsidRDefault="008A2B7E" w:rsidP="0015692D">
      <w:pPr>
        <w:pStyle w:val="Geenafstand"/>
      </w:pPr>
      <w:r w:rsidRPr="00145DB2">
        <w:br w:type="page"/>
      </w:r>
    </w:p>
    <w:p w14:paraId="691CBC8D" w14:textId="2E9CD974" w:rsidR="00A50A4E" w:rsidRPr="00145DB2" w:rsidRDefault="00C27281" w:rsidP="0086415D">
      <w:pPr>
        <w:pStyle w:val="Kop1"/>
      </w:pPr>
      <w:bookmarkStart w:id="4" w:name="_Toc119331273"/>
      <w:r w:rsidRPr="00145DB2">
        <w:lastRenderedPageBreak/>
        <w:t xml:space="preserve">Over </w:t>
      </w:r>
      <w:r w:rsidR="007739E7" w:rsidRPr="00145DB2">
        <w:t xml:space="preserve">dit </w:t>
      </w:r>
      <w:r w:rsidRPr="00145DB2">
        <w:t>document</w:t>
      </w:r>
      <w:bookmarkEnd w:id="4"/>
    </w:p>
    <w:p w14:paraId="0E7A4DA9" w14:textId="63465AF4" w:rsidR="00C27281" w:rsidRPr="00145DB2" w:rsidRDefault="00382452" w:rsidP="00725920"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</w:p>
    <w:p w14:paraId="0501F71C" w14:textId="77777777" w:rsidR="00741E0E" w:rsidRPr="00145DB2" w:rsidRDefault="00741E0E" w:rsidP="0086415D">
      <w:pPr>
        <w:pStyle w:val="Kop1"/>
      </w:pPr>
      <w:bookmarkStart w:id="5" w:name="_Toc119331274"/>
      <w:r w:rsidRPr="00145DB2">
        <w:t>Over het project en de opdrachtgever</w:t>
      </w:r>
      <w:bookmarkEnd w:id="5"/>
    </w:p>
    <w:p w14:paraId="306CD9FA" w14:textId="77777777" w:rsidR="00575027" w:rsidRDefault="008A352F" w:rsidP="005C6C8A">
      <w:pPr>
        <w:pStyle w:val="SPLinfo"/>
      </w:pPr>
      <w:bookmarkStart w:id="6" w:name="_Hlk20573115"/>
      <w:r>
        <w:t>In deze paragraaf wordt</w:t>
      </w:r>
      <w:r w:rsidR="00591D98">
        <w:t xml:space="preserve"> kort beschreven: </w:t>
      </w:r>
    </w:p>
    <w:p w14:paraId="762820E7" w14:textId="2803A34F" w:rsidR="002373D3" w:rsidRDefault="00591D98" w:rsidP="00120C05">
      <w:pPr>
        <w:pStyle w:val="SPLinfo"/>
        <w:numPr>
          <w:ilvl w:val="0"/>
          <w:numId w:val="3"/>
        </w:numPr>
        <w:ind w:left="714" w:hanging="357"/>
        <w:contextualSpacing/>
      </w:pPr>
      <w:r>
        <w:t>de contactpersoon van het bedrijf of organisatie waarvoor de opdracht wordt uitgevoer</w:t>
      </w:r>
      <w:r w:rsidR="00120C05">
        <w:t>d</w:t>
      </w:r>
    </w:p>
    <w:p w14:paraId="78A3F85E" w14:textId="7422CD3A" w:rsidR="00575027" w:rsidRDefault="00591D98" w:rsidP="00120C05">
      <w:pPr>
        <w:pStyle w:val="SPLinfo"/>
        <w:numPr>
          <w:ilvl w:val="0"/>
          <w:numId w:val="3"/>
        </w:numPr>
        <w:ind w:left="714" w:hanging="357"/>
        <w:contextualSpacing/>
      </w:pPr>
      <w:r>
        <w:t>een omschrijving van het bedrijf of organisatie</w:t>
      </w:r>
      <w:r w:rsidR="00575027">
        <w:t xml:space="preserve"> waarvoor het project wordt uitgevoerd</w:t>
      </w:r>
    </w:p>
    <w:p w14:paraId="013BD3DC" w14:textId="77777777" w:rsidR="00575027" w:rsidRDefault="00DD33C9" w:rsidP="00120C05">
      <w:pPr>
        <w:pStyle w:val="SPLinfo"/>
        <w:numPr>
          <w:ilvl w:val="0"/>
          <w:numId w:val="3"/>
        </w:numPr>
        <w:ind w:left="714" w:hanging="357"/>
        <w:contextualSpacing/>
      </w:pPr>
      <w:r>
        <w:t xml:space="preserve">een </w:t>
      </w:r>
      <w:r w:rsidR="00B07F54">
        <w:t xml:space="preserve">omschrijving van het </w:t>
      </w:r>
      <w:r>
        <w:t xml:space="preserve">projectteam </w:t>
      </w:r>
      <w:r w:rsidR="00B07F54">
        <w:t>(teamsamenstelling)</w:t>
      </w:r>
    </w:p>
    <w:p w14:paraId="37718ED1" w14:textId="5F3B4E68" w:rsidR="00350A26" w:rsidRDefault="00591D98" w:rsidP="00120C05">
      <w:pPr>
        <w:pStyle w:val="SPLinfo"/>
        <w:numPr>
          <w:ilvl w:val="0"/>
          <w:numId w:val="3"/>
        </w:numPr>
        <w:ind w:left="714" w:hanging="357"/>
        <w:contextualSpacing/>
      </w:pPr>
      <w:r>
        <w:t xml:space="preserve">het probleem en de manier waarop de opdrachtgever het probleem </w:t>
      </w:r>
      <w:r w:rsidR="00227C03">
        <w:t>wil o</w:t>
      </w:r>
      <w:r>
        <w:t>plossen.</w:t>
      </w:r>
      <w:bookmarkEnd w:id="6"/>
    </w:p>
    <w:p w14:paraId="21109AE8" w14:textId="2BBA5518" w:rsidR="00441C2F" w:rsidRDefault="00441C2F" w:rsidP="00687CF5">
      <w:pPr>
        <w:pStyle w:val="Geenafstand"/>
      </w:pPr>
      <w:bookmarkStart w:id="7" w:name="_Toc119331275"/>
      <w:r w:rsidRPr="0086415D">
        <w:rPr>
          <w:rStyle w:val="Kop1Char"/>
        </w:rPr>
        <w:t>Interviewverslag</w:t>
      </w:r>
      <w:bookmarkEnd w:id="7"/>
      <w:r w:rsidR="00DA2454" w:rsidRPr="0086415D">
        <w:rPr>
          <w:rStyle w:val="Kop1Char"/>
        </w:rPr>
        <w:br/>
      </w:r>
      <w:r w:rsidR="00DA2454" w:rsidRPr="00DA2454">
        <w:t>In deze paragraaf wordt</w:t>
      </w:r>
      <w:r w:rsidR="00DA2454">
        <w:t xml:space="preserve"> het interview met de opdrachtgever uitgewerkt.</w:t>
      </w:r>
    </w:p>
    <w:p w14:paraId="5609CB3B" w14:textId="44EBB1CB" w:rsidR="006B55E8" w:rsidRPr="00145DB2" w:rsidRDefault="006B55E8" w:rsidP="0086415D">
      <w:pPr>
        <w:pStyle w:val="Kop1"/>
      </w:pPr>
      <w:bookmarkStart w:id="8" w:name="_Toc119331276"/>
      <w:r w:rsidRPr="00145DB2">
        <w:t>Informatiebronnen</w:t>
      </w:r>
      <w:bookmarkEnd w:id="8"/>
    </w:p>
    <w:p w14:paraId="50C67E95" w14:textId="39BE95C9" w:rsidR="006B55E8" w:rsidRPr="00591D98" w:rsidRDefault="00591D98" w:rsidP="00591D98">
      <w:pPr>
        <w:pStyle w:val="SPLinfo"/>
      </w:pPr>
      <w:r w:rsidRPr="00591D98">
        <w:t xml:space="preserve">In deze paragraaf </w:t>
      </w:r>
      <w:r w:rsidR="005C6C8A">
        <w:t xml:space="preserve">wordt aangegeven welke </w:t>
      </w:r>
      <w:r w:rsidRPr="00591D98">
        <w:t xml:space="preserve">informatiebronnen </w:t>
      </w:r>
      <w:r w:rsidR="005C6C8A">
        <w:t>er zijn gebruikt</w:t>
      </w:r>
      <w:r w:rsidR="008A352F">
        <w:t>. V</w:t>
      </w:r>
      <w:r w:rsidRPr="00591D98">
        <w:t>oorbeelden zijn: de opdrachtgever, in</w:t>
      </w:r>
      <w:r w:rsidR="008A352F">
        <w:t>ternet (met link)</w:t>
      </w:r>
      <w:r w:rsidRPr="00591D98">
        <w:t>.</w:t>
      </w:r>
    </w:p>
    <w:p w14:paraId="6665E7B2" w14:textId="5F850421" w:rsidR="0078225D" w:rsidRPr="00687CF5" w:rsidRDefault="00BF450D" w:rsidP="00687CF5">
      <w:pPr>
        <w:pStyle w:val="Geenafstand"/>
        <w:rPr>
          <w:rStyle w:val="SPLinfoChar"/>
        </w:rPr>
      </w:pPr>
      <w:bookmarkStart w:id="9" w:name="_Toc119331277"/>
      <w:r w:rsidRPr="0086415D">
        <w:rPr>
          <w:rStyle w:val="Kop1Char"/>
          <w:noProof/>
        </w:rPr>
        <w:drawing>
          <wp:anchor distT="0" distB="0" distL="114300" distR="114300" simplePos="0" relativeHeight="251658240" behindDoc="0" locked="0" layoutInCell="1" allowOverlap="1" wp14:anchorId="486824D2" wp14:editId="1D229849">
            <wp:simplePos x="0" y="0"/>
            <wp:positionH relativeFrom="column">
              <wp:posOffset>4338955</wp:posOffset>
            </wp:positionH>
            <wp:positionV relativeFrom="paragraph">
              <wp:posOffset>147955</wp:posOffset>
            </wp:positionV>
            <wp:extent cx="1948180" cy="1114425"/>
            <wp:effectExtent l="0" t="0" r="0" b="9525"/>
            <wp:wrapSquare wrapText="bothSides"/>
            <wp:docPr id="1" name="Afbeelding 1" descr="Wat is Definition of Done? Uitleg en voorbeelden (voor IT &amp; non-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is Definition of Done? Uitleg en voorbeelden (voor IT &amp; non-IT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64"/>
                    <a:stretch/>
                  </pic:blipFill>
                  <pic:spPr bwMode="auto">
                    <a:xfrm>
                      <a:off x="0" y="0"/>
                      <a:ext cx="194818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F0C" w:rsidRPr="0086415D">
        <w:rPr>
          <w:rStyle w:val="Kop1Char"/>
        </w:rPr>
        <w:t>Uitgangspunten</w:t>
      </w:r>
      <w:r w:rsidR="00525704" w:rsidRPr="0086415D">
        <w:rPr>
          <w:rStyle w:val="Kop1Char"/>
        </w:rPr>
        <w:t xml:space="preserve"> (Definition of done)</w:t>
      </w:r>
      <w:bookmarkEnd w:id="9"/>
      <w:r w:rsidR="002E4951" w:rsidRPr="0086415D">
        <w:rPr>
          <w:rStyle w:val="Kop1Char"/>
        </w:rPr>
        <w:br/>
      </w:r>
      <w:r w:rsidR="002E4951" w:rsidRPr="00687CF5">
        <w:rPr>
          <w:rStyle w:val="SPLinfoChar"/>
        </w:rPr>
        <w:t>Formuleer hier de uitgangspunten</w:t>
      </w:r>
      <w:r w:rsidR="00525704" w:rsidRPr="00687CF5">
        <w:rPr>
          <w:rStyle w:val="SPLinfoChar"/>
        </w:rPr>
        <w:t>. Enkele voorbeelden hiervan zijn:</w:t>
      </w:r>
    </w:p>
    <w:p w14:paraId="4DA595F7" w14:textId="47D1D1FB" w:rsidR="00D234FE" w:rsidRPr="004B5699" w:rsidRDefault="00B809B2" w:rsidP="00E94F0C">
      <w:pPr>
        <w:pStyle w:val="Lijstalinea"/>
        <w:numPr>
          <w:ilvl w:val="0"/>
          <w:numId w:val="3"/>
        </w:numPr>
        <w:spacing w:line="276" w:lineRule="auto"/>
        <w:rPr>
          <w:i/>
          <w:iCs/>
        </w:rPr>
      </w:pPr>
      <w:r w:rsidRPr="004B5699">
        <w:rPr>
          <w:i/>
          <w:iCs/>
        </w:rPr>
        <w:t>Features</w:t>
      </w:r>
      <w:r w:rsidR="00D234FE" w:rsidRPr="004B5699">
        <w:rPr>
          <w:i/>
          <w:iCs/>
        </w:rPr>
        <w:t xml:space="preserve"> die gemaakt zijn, zijn gepushed naar de master branch</w:t>
      </w:r>
    </w:p>
    <w:p w14:paraId="446C3D12" w14:textId="75E1F949" w:rsidR="00D234FE" w:rsidRDefault="00D234FE" w:rsidP="00E94F0C">
      <w:pPr>
        <w:pStyle w:val="Lijstalinea"/>
        <w:numPr>
          <w:ilvl w:val="0"/>
          <w:numId w:val="3"/>
        </w:numPr>
        <w:spacing w:line="276" w:lineRule="auto"/>
        <w:rPr>
          <w:i/>
          <w:iCs/>
        </w:rPr>
      </w:pPr>
      <w:r>
        <w:rPr>
          <w:i/>
          <w:iCs/>
        </w:rPr>
        <w:t>Er heeft een review/test plaatsgevonden door een tweede persoon</w:t>
      </w:r>
    </w:p>
    <w:p w14:paraId="4BCEA37B" w14:textId="77777777" w:rsidR="00562745" w:rsidRPr="00562745" w:rsidRDefault="00562745" w:rsidP="00562745">
      <w:pPr>
        <w:pStyle w:val="Lijstalinea"/>
        <w:numPr>
          <w:ilvl w:val="0"/>
          <w:numId w:val="3"/>
        </w:numPr>
        <w:rPr>
          <w:i/>
          <w:iCs/>
        </w:rPr>
      </w:pPr>
      <w:r w:rsidRPr="00562745">
        <w:rPr>
          <w:i/>
          <w:iCs/>
        </w:rPr>
        <w:t>Te gebruiken technieken en codeconventies</w:t>
      </w:r>
    </w:p>
    <w:p w14:paraId="240C884A" w14:textId="07D56530" w:rsidR="002A1B18" w:rsidRPr="00FB0942" w:rsidRDefault="00562745" w:rsidP="00687CF5">
      <w:pPr>
        <w:pStyle w:val="Geenafstand"/>
        <w:rPr>
          <w:rStyle w:val="SPLinfoChar"/>
        </w:rPr>
      </w:pPr>
      <w:bookmarkStart w:id="10" w:name="_Toc119331278"/>
      <w:r w:rsidRPr="0086415D">
        <w:rPr>
          <w:rStyle w:val="Kop1Char"/>
        </w:rPr>
        <w:t>E</w:t>
      </w:r>
      <w:r w:rsidR="00D2368D" w:rsidRPr="0086415D">
        <w:rPr>
          <w:rStyle w:val="Kop1Char"/>
        </w:rPr>
        <w:t>isen en wensen</w:t>
      </w:r>
      <w:bookmarkEnd w:id="10"/>
      <w:r w:rsidR="00525704" w:rsidRPr="0086415D">
        <w:rPr>
          <w:rStyle w:val="Kop1Char"/>
        </w:rPr>
        <w:br/>
      </w:r>
      <w:r w:rsidR="00525704" w:rsidRPr="00FB0942">
        <w:rPr>
          <w:rStyle w:val="SPLinfoChar"/>
        </w:rPr>
        <w:t>Eisen en wensen voor het project welke afkomstig zijn van het interview met de klant/opdrachtgever</w:t>
      </w:r>
      <w:r w:rsidR="002A1B18" w:rsidRPr="00FB0942">
        <w:rPr>
          <w:rStyle w:val="SPLinfoChar"/>
        </w:rPr>
        <w:t>. Enkele voorbeelden hiervan zijn:</w:t>
      </w:r>
    </w:p>
    <w:p w14:paraId="0BDE2F42" w14:textId="05BEBAA3" w:rsidR="00D2368D" w:rsidRDefault="00D2368D" w:rsidP="00D2368D">
      <w:pPr>
        <w:pStyle w:val="Lijstalinea"/>
        <w:numPr>
          <w:ilvl w:val="0"/>
          <w:numId w:val="3"/>
        </w:numPr>
        <w:spacing w:line="276" w:lineRule="auto"/>
        <w:rPr>
          <w:i/>
          <w:iCs/>
        </w:rPr>
      </w:pPr>
      <w:r>
        <w:rPr>
          <w:i/>
          <w:iCs/>
        </w:rPr>
        <w:t>Inloggen met e-mailadres en wachtwoord</w:t>
      </w:r>
    </w:p>
    <w:p w14:paraId="010AB551" w14:textId="63CB8440" w:rsidR="00D2368D" w:rsidRDefault="00D2368D" w:rsidP="00D2368D">
      <w:pPr>
        <w:pStyle w:val="Lijstalinea"/>
        <w:numPr>
          <w:ilvl w:val="0"/>
          <w:numId w:val="3"/>
        </w:numPr>
        <w:spacing w:line="276" w:lineRule="auto"/>
        <w:rPr>
          <w:i/>
          <w:iCs/>
        </w:rPr>
      </w:pPr>
      <w:r>
        <w:rPr>
          <w:i/>
          <w:iCs/>
        </w:rPr>
        <w:t>Wachtwoorden moeten encrypted zijn</w:t>
      </w:r>
    </w:p>
    <w:p w14:paraId="119D7700" w14:textId="7486A8F0" w:rsidR="00D2368D" w:rsidRDefault="00D2368D" w:rsidP="00D2368D">
      <w:pPr>
        <w:pStyle w:val="Lijstalinea"/>
        <w:numPr>
          <w:ilvl w:val="0"/>
          <w:numId w:val="3"/>
        </w:numPr>
        <w:spacing w:line="276" w:lineRule="auto"/>
        <w:rPr>
          <w:i/>
          <w:iCs/>
        </w:rPr>
      </w:pPr>
      <w:r>
        <w:rPr>
          <w:i/>
          <w:iCs/>
        </w:rPr>
        <w:t>Website moet responsive zijn</w:t>
      </w:r>
    </w:p>
    <w:p w14:paraId="6D0BFF76" w14:textId="767895F9" w:rsidR="00D2368D" w:rsidRDefault="00FC1160" w:rsidP="00D2368D">
      <w:pPr>
        <w:pStyle w:val="Lijstalinea"/>
        <w:numPr>
          <w:ilvl w:val="0"/>
          <w:numId w:val="3"/>
        </w:numPr>
        <w:spacing w:after="0" w:line="276" w:lineRule="auto"/>
        <w:rPr>
          <w:i/>
          <w:iCs/>
        </w:rPr>
      </w:pPr>
      <w:r>
        <w:rPr>
          <w:i/>
          <w:iCs/>
        </w:rPr>
        <w:t>De applicatie moet in docker draaien</w:t>
      </w:r>
    </w:p>
    <w:p w14:paraId="3B024934" w14:textId="77777777" w:rsidR="00086F73" w:rsidRDefault="00086F73" w:rsidP="00086F73">
      <w:pPr>
        <w:spacing w:after="0" w:line="276" w:lineRule="auto"/>
        <w:rPr>
          <w:i/>
          <w:iCs/>
        </w:rPr>
      </w:pPr>
    </w:p>
    <w:p w14:paraId="64AF8757" w14:textId="77777777" w:rsidR="00086F73" w:rsidRPr="00086F73" w:rsidRDefault="00086F73" w:rsidP="00086F73">
      <w:pPr>
        <w:spacing w:after="0" w:line="276" w:lineRule="auto"/>
        <w:rPr>
          <w:i/>
          <w:iCs/>
        </w:rPr>
      </w:pPr>
    </w:p>
    <w:p w14:paraId="24822208" w14:textId="6FAD14B6" w:rsidR="0015692D" w:rsidRPr="00145DB2" w:rsidRDefault="00DC10FC" w:rsidP="0086415D">
      <w:pPr>
        <w:pStyle w:val="Kop1"/>
      </w:pPr>
      <w:bookmarkStart w:id="11" w:name="_Toc119331279"/>
      <w:r w:rsidRPr="00145DB2">
        <w:t>Akkoord opdrachtgever</w:t>
      </w:r>
      <w:bookmarkEnd w:id="1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623FB6">
        <w:trPr>
          <w:trHeight w:val="567"/>
        </w:trPr>
        <w:tc>
          <w:tcPr>
            <w:tcW w:w="1468" w:type="dxa"/>
          </w:tcPr>
          <w:p w14:paraId="1E755487" w14:textId="77777777" w:rsidR="00DC10FC" w:rsidRPr="00145DB2" w:rsidRDefault="00DC10FC" w:rsidP="00B11207">
            <w:pPr>
              <w:pStyle w:val="Geenafstand"/>
            </w:pPr>
            <w:r w:rsidRPr="00145DB2">
              <w:t>Naam</w:t>
            </w:r>
          </w:p>
        </w:tc>
        <w:tc>
          <w:tcPr>
            <w:tcW w:w="7594" w:type="dxa"/>
          </w:tcPr>
          <w:p w14:paraId="163891FE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657EA742" w14:textId="77777777" w:rsidTr="00623FB6">
        <w:trPr>
          <w:trHeight w:val="567"/>
        </w:trPr>
        <w:tc>
          <w:tcPr>
            <w:tcW w:w="1468" w:type="dxa"/>
          </w:tcPr>
          <w:p w14:paraId="6A736260" w14:textId="77777777" w:rsidR="00DC10FC" w:rsidRPr="00145DB2" w:rsidRDefault="00DC10FC" w:rsidP="00B11207">
            <w:pPr>
              <w:pStyle w:val="Geenafstand"/>
            </w:pPr>
            <w:r w:rsidRPr="00145DB2">
              <w:t>Datum</w:t>
            </w:r>
          </w:p>
        </w:tc>
        <w:tc>
          <w:tcPr>
            <w:tcW w:w="7594" w:type="dxa"/>
          </w:tcPr>
          <w:p w14:paraId="6791F55C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4D205105" w14:textId="77777777" w:rsidTr="00623FB6">
        <w:trPr>
          <w:trHeight w:val="947"/>
        </w:trPr>
        <w:tc>
          <w:tcPr>
            <w:tcW w:w="1468" w:type="dxa"/>
          </w:tcPr>
          <w:p w14:paraId="46E36AD7" w14:textId="77777777" w:rsidR="00DC10FC" w:rsidRPr="00145DB2" w:rsidRDefault="00DC10FC" w:rsidP="00B11207">
            <w:pPr>
              <w:pStyle w:val="Geenafstand"/>
            </w:pPr>
            <w:r w:rsidRPr="00145DB2">
              <w:t>Handtekening</w:t>
            </w:r>
          </w:p>
        </w:tc>
        <w:tc>
          <w:tcPr>
            <w:tcW w:w="7594" w:type="dxa"/>
          </w:tcPr>
          <w:p w14:paraId="1D86881C" w14:textId="77777777" w:rsidR="00DC10FC" w:rsidRPr="00145DB2" w:rsidRDefault="00DC10FC" w:rsidP="00DC10FC">
            <w:pPr>
              <w:pStyle w:val="Geenafstand"/>
            </w:pPr>
          </w:p>
        </w:tc>
      </w:tr>
    </w:tbl>
    <w:p w14:paraId="6BD10528" w14:textId="2C4396FF" w:rsidR="00ED4D7B" w:rsidRDefault="00ED4D7B" w:rsidP="00623FB6">
      <w:pPr>
        <w:pStyle w:val="Geenafstand"/>
      </w:pPr>
    </w:p>
    <w:p w14:paraId="38046C76" w14:textId="77777777" w:rsidR="00ED4D7B" w:rsidRDefault="00ED4D7B">
      <w:r>
        <w:br w:type="page"/>
      </w:r>
    </w:p>
    <w:p w14:paraId="0F50DD39" w14:textId="5387D9C7" w:rsidR="00DC10FC" w:rsidRDefault="00ED4D7B" w:rsidP="00ED4D7B">
      <w:pPr>
        <w:pStyle w:val="Kop1"/>
      </w:pPr>
      <w:r>
        <w:lastRenderedPageBreak/>
        <w:t>User Stories</w:t>
      </w:r>
    </w:p>
    <w:p w14:paraId="3DAD547F" w14:textId="7DCAFB2A" w:rsidR="00FB0942" w:rsidRDefault="00FB0942" w:rsidP="00FB0942">
      <w:pPr>
        <w:spacing w:line="276" w:lineRule="auto"/>
        <w:rPr>
          <w:rStyle w:val="SPLinfoChar"/>
        </w:rPr>
      </w:pPr>
      <w:r w:rsidRPr="00FB0942">
        <w:rPr>
          <w:rStyle w:val="SPLinfoChar"/>
        </w:rPr>
        <w:t xml:space="preserve">Stel op basis van </w:t>
      </w:r>
      <w:r w:rsidR="009A3ACB">
        <w:rPr>
          <w:rStyle w:val="SPLinfoChar"/>
        </w:rPr>
        <w:t>de voorgaande eisen en wensen</w:t>
      </w:r>
      <w:r w:rsidR="000E557F">
        <w:rPr>
          <w:rStyle w:val="SPLinfoChar"/>
        </w:rPr>
        <w:t xml:space="preserve">, </w:t>
      </w:r>
      <w:r w:rsidRPr="00FB0942">
        <w:rPr>
          <w:rStyle w:val="SPLinfoChar"/>
        </w:rPr>
        <w:t>user stories op. Zet deze user stories op de Product backlog</w:t>
      </w:r>
      <w:r w:rsidR="004679D2">
        <w:rPr>
          <w:rStyle w:val="SPLinfoChar"/>
        </w:rPr>
        <w:t>.</w:t>
      </w:r>
      <w:r w:rsidR="004679D2" w:rsidRPr="004679D2">
        <w:t xml:space="preserve"> </w:t>
      </w:r>
      <w:r w:rsidR="004679D2">
        <w:rPr>
          <w:rStyle w:val="SPLinfoChar"/>
        </w:rPr>
        <w:t xml:space="preserve">Als </w:t>
      </w:r>
      <w:r w:rsidR="00E80E5E">
        <w:rPr>
          <w:rStyle w:val="SPLinfoChar"/>
        </w:rPr>
        <w:t>er</w:t>
      </w:r>
      <w:r w:rsidR="004679D2">
        <w:rPr>
          <w:rStyle w:val="SPLinfoChar"/>
        </w:rPr>
        <w:t xml:space="preserve"> geen gebruik</w:t>
      </w:r>
      <w:r w:rsidR="00E80E5E">
        <w:rPr>
          <w:rStyle w:val="SPLinfoChar"/>
        </w:rPr>
        <w:t xml:space="preserve"> ge</w:t>
      </w:r>
      <w:r w:rsidR="004679D2">
        <w:rPr>
          <w:rStyle w:val="SPLinfoChar"/>
        </w:rPr>
        <w:t xml:space="preserve">maakt </w:t>
      </w:r>
      <w:r w:rsidR="00E80E5E">
        <w:rPr>
          <w:rStyle w:val="SPLinfoChar"/>
        </w:rPr>
        <w:t xml:space="preserve">wordt </w:t>
      </w:r>
      <w:r w:rsidR="004679D2">
        <w:rPr>
          <w:rStyle w:val="SPLinfoChar"/>
        </w:rPr>
        <w:t xml:space="preserve">van </w:t>
      </w:r>
      <w:r w:rsidR="004679D2" w:rsidRPr="004679D2">
        <w:rPr>
          <w:rStyle w:val="SPLinfoChar"/>
        </w:rPr>
        <w:t xml:space="preserve">'user stories', kan </w:t>
      </w:r>
      <w:r w:rsidR="004679D2">
        <w:rPr>
          <w:rStyle w:val="SPLinfoChar"/>
        </w:rPr>
        <w:t xml:space="preserve">er </w:t>
      </w:r>
      <w:r w:rsidR="004679D2" w:rsidRPr="004679D2">
        <w:rPr>
          <w:rStyle w:val="SPLinfoChar"/>
        </w:rPr>
        <w:t>ook '(deel)functionaliteit' worden gelezen als er niet met SCRUM wordt gewerkt.</w:t>
      </w:r>
    </w:p>
    <w:p w14:paraId="606E0794" w14:textId="5C034197" w:rsidR="00B02C24" w:rsidRDefault="00B02C24" w:rsidP="00B02C24">
      <w:pPr>
        <w:pStyle w:val="Kop2"/>
      </w:pPr>
      <w:bookmarkStart w:id="12" w:name="_Toc2080253"/>
      <w:bookmarkStart w:id="13" w:name="_Toc20926723"/>
      <w:r>
        <w:t>Voorbeeld van een (deel)functionaliteit</w:t>
      </w:r>
    </w:p>
    <w:p w14:paraId="20AD2E35" w14:textId="619D08F8" w:rsidR="00B02C24" w:rsidRPr="007A0E59" w:rsidRDefault="00B02C24" w:rsidP="00B02C24">
      <w:pPr>
        <w:pStyle w:val="Kop2"/>
      </w:pPr>
      <w:r w:rsidRPr="007A0E59">
        <w:t>Functie: Login</w:t>
      </w:r>
      <w:bookmarkEnd w:id="12"/>
      <w:bookmarkEnd w:id="13"/>
    </w:p>
    <w:p w14:paraId="2ED27987" w14:textId="77777777" w:rsidR="00B02C24" w:rsidRDefault="00B02C24" w:rsidP="00B02C24">
      <w:pPr>
        <w:pStyle w:val="Kop3"/>
      </w:pPr>
      <w:bookmarkStart w:id="14" w:name="_Toc2080254"/>
      <w:r w:rsidRPr="007A0E59">
        <w:t>Functionele beschrijving</w:t>
      </w:r>
      <w:bookmarkEnd w:id="14"/>
    </w:p>
    <w:p w14:paraId="5B8CF473" w14:textId="0BF2C996" w:rsidR="00B02C24" w:rsidRDefault="00B02C24" w:rsidP="00B02C24">
      <w:pPr>
        <w:pStyle w:val="SPLinfo"/>
      </w:pPr>
      <w:r>
        <w:t>In deze sub paragraaf word</w:t>
      </w:r>
      <w:r w:rsidR="005F713F">
        <w:t>en</w:t>
      </w:r>
      <w:r>
        <w:t xml:space="preserve"> de</w:t>
      </w:r>
      <w:r w:rsidR="005F713F">
        <w:t xml:space="preserve"> eisen en wensen</w:t>
      </w:r>
      <w:r>
        <w:t xml:space="preserve"> inhoudelijk beschreven.</w:t>
      </w:r>
    </w:p>
    <w:p w14:paraId="498AD9C3" w14:textId="23445715" w:rsidR="00B02C24" w:rsidRDefault="00B02C24" w:rsidP="00B02C24">
      <w:pPr>
        <w:pStyle w:val="SPLinfo"/>
      </w:pPr>
      <w:r>
        <w:t>Voorbeeld van een gestructureerde beschrijving</w:t>
      </w:r>
      <w:r w:rsidR="007224C3">
        <w:t xml:space="preserve"> voor de functie inloggen</w:t>
      </w:r>
      <w:r w:rsidR="00F80CDB">
        <w:t>:</w:t>
      </w: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3328"/>
        <w:gridCol w:w="3329"/>
      </w:tblGrid>
      <w:tr w:rsidR="0021245A" w:rsidRPr="007A0E59" w14:paraId="1302B2D3" w14:textId="77777777" w:rsidTr="00B5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ED0DC96" w14:textId="77777777" w:rsidR="0021245A" w:rsidRPr="007A0E59" w:rsidRDefault="0021245A" w:rsidP="00932DB6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3328" w:type="dxa"/>
          </w:tcPr>
          <w:p w14:paraId="6BB80DDB" w14:textId="77777777" w:rsidR="0021245A" w:rsidRPr="007A0E59" w:rsidRDefault="0021245A" w:rsidP="00932DB6">
            <w:pPr>
              <w:pStyle w:val="SPLinfo"/>
            </w:pPr>
            <w:r>
              <w:t>Inloggen</w:t>
            </w:r>
          </w:p>
        </w:tc>
        <w:tc>
          <w:tcPr>
            <w:tcW w:w="3329" w:type="dxa"/>
          </w:tcPr>
          <w:p w14:paraId="5DAB6306" w14:textId="2B1AA4E7" w:rsidR="0021245A" w:rsidRPr="007A0E59" w:rsidRDefault="0021245A" w:rsidP="00932DB6">
            <w:pPr>
              <w:pStyle w:val="SPLinfo"/>
            </w:pPr>
            <w:r>
              <w:t xml:space="preserve">Prioriteit: </w:t>
            </w:r>
            <w:r w:rsidR="00A70BEC">
              <w:t>M (MoSCoW)</w:t>
            </w:r>
          </w:p>
        </w:tc>
      </w:tr>
      <w:tr w:rsidR="00B02C24" w:rsidRPr="007A0E59" w14:paraId="30A42B58" w14:textId="77777777" w:rsidTr="00932DB6">
        <w:tc>
          <w:tcPr>
            <w:tcW w:w="2405" w:type="dxa"/>
          </w:tcPr>
          <w:p w14:paraId="699313BA" w14:textId="77777777" w:rsidR="00B02C24" w:rsidRPr="007A0E59" w:rsidRDefault="00B02C24" w:rsidP="00932DB6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  <w:gridSpan w:val="2"/>
          </w:tcPr>
          <w:p w14:paraId="4A68C6EC" w14:textId="77777777" w:rsidR="00B02C24" w:rsidRPr="007A0E59" w:rsidRDefault="00B02C24" w:rsidP="00932DB6">
            <w:pPr>
              <w:pStyle w:val="SPLinfo"/>
            </w:pPr>
            <w:r>
              <w:t xml:space="preserve">Admin, gebruiker </w:t>
            </w:r>
          </w:p>
        </w:tc>
      </w:tr>
      <w:tr w:rsidR="00B02C24" w:rsidRPr="007A0E59" w14:paraId="60D9EF15" w14:textId="77777777" w:rsidTr="00932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51FA01E" w14:textId="77777777" w:rsidR="00B02C24" w:rsidRPr="007A0E59" w:rsidRDefault="00B02C24" w:rsidP="00932DB6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  <w:gridSpan w:val="2"/>
          </w:tcPr>
          <w:p w14:paraId="494E6DDF" w14:textId="77777777" w:rsidR="00B02C24" w:rsidRPr="007A0E59" w:rsidRDefault="00B02C24" w:rsidP="00932DB6">
            <w:pPr>
              <w:pStyle w:val="SPLinfo"/>
            </w:pPr>
            <w:r>
              <w:t>Niet ingelogd en op inlogscherm</w:t>
            </w:r>
          </w:p>
        </w:tc>
      </w:tr>
      <w:tr w:rsidR="00B02C24" w:rsidRPr="007A0E59" w14:paraId="78FEEF7E" w14:textId="77777777" w:rsidTr="00932DB6">
        <w:tc>
          <w:tcPr>
            <w:tcW w:w="2405" w:type="dxa"/>
          </w:tcPr>
          <w:p w14:paraId="23B5E820" w14:textId="77777777" w:rsidR="00B02C24" w:rsidRPr="007A0E59" w:rsidRDefault="00B02C24" w:rsidP="00932DB6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  <w:gridSpan w:val="2"/>
          </w:tcPr>
          <w:p w14:paraId="1496D1E5" w14:textId="196C2431" w:rsidR="00B02C24" w:rsidRPr="007A0E59" w:rsidRDefault="00B02C24" w:rsidP="00932DB6">
            <w:pPr>
              <w:pStyle w:val="SPLinfo"/>
            </w:pPr>
            <w:r>
              <w:t>Invoeren gebruikersnaam en wachtwoord</w:t>
            </w:r>
            <w:r w:rsidR="00224B0A">
              <w:t xml:space="preserve"> en er wordt op een inlog knop gedrukt</w:t>
            </w:r>
          </w:p>
        </w:tc>
      </w:tr>
      <w:tr w:rsidR="00B02C24" w:rsidRPr="007A0E59" w14:paraId="344455EE" w14:textId="77777777" w:rsidTr="00932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736A28B" w14:textId="77777777" w:rsidR="00B02C24" w:rsidRPr="007A0E59" w:rsidRDefault="00B02C24" w:rsidP="00932DB6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  <w:gridSpan w:val="2"/>
          </w:tcPr>
          <w:p w14:paraId="36068C62" w14:textId="77777777" w:rsidR="00B02C24" w:rsidRPr="007A0E59" w:rsidRDefault="00B02C24" w:rsidP="00932DB6">
            <w:pPr>
              <w:pStyle w:val="SPLinfo"/>
            </w:pPr>
            <w:r>
              <w:t>Bij niet ingevulde of niet correcte combinatie van gebruikersnaam en wachtwoord wordt een foutmelding gegeven: ‘Combinatie gebruikersnaam en wachtwoord niet correct.’.</w:t>
            </w:r>
          </w:p>
        </w:tc>
      </w:tr>
      <w:tr w:rsidR="00B02C24" w:rsidRPr="007A0E59" w14:paraId="0831A4D7" w14:textId="77777777" w:rsidTr="00CD69DF">
        <w:trPr>
          <w:trHeight w:val="213"/>
        </w:trPr>
        <w:tc>
          <w:tcPr>
            <w:tcW w:w="2405" w:type="dxa"/>
          </w:tcPr>
          <w:p w14:paraId="3CA16C7E" w14:textId="77777777" w:rsidR="00B02C24" w:rsidRPr="007A0E59" w:rsidRDefault="00B02C24" w:rsidP="00932DB6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  <w:gridSpan w:val="2"/>
          </w:tcPr>
          <w:p w14:paraId="17CC003B" w14:textId="77777777" w:rsidR="00B02C24" w:rsidRPr="007A0E59" w:rsidRDefault="00B02C24" w:rsidP="00932DB6">
            <w:pPr>
              <w:pStyle w:val="SPLinfo"/>
            </w:pPr>
            <w:r>
              <w:t>Bezoeker is ingelogd en het relevante dashboard wordt getoond.</w:t>
            </w:r>
          </w:p>
        </w:tc>
      </w:tr>
    </w:tbl>
    <w:p w14:paraId="738D7191" w14:textId="77777777" w:rsidR="00B02C24" w:rsidRPr="007A0E59" w:rsidRDefault="00B02C24" w:rsidP="00B02C24">
      <w:pPr>
        <w:pStyle w:val="Geenafstand"/>
      </w:pPr>
    </w:p>
    <w:p w14:paraId="436E54D7" w14:textId="77777777" w:rsidR="004679D2" w:rsidRPr="00FB0942" w:rsidRDefault="004679D2" w:rsidP="00FB0942">
      <w:pPr>
        <w:spacing w:after="0" w:line="276" w:lineRule="auto"/>
        <w:rPr>
          <w:rStyle w:val="SPLinfoChar"/>
        </w:rPr>
      </w:pPr>
    </w:p>
    <w:p w14:paraId="641B8682" w14:textId="07366741" w:rsidR="00B02C24" w:rsidRDefault="00B02C24" w:rsidP="00B02C24">
      <w:pPr>
        <w:pStyle w:val="Kop2"/>
      </w:pPr>
      <w:r>
        <w:t>Voorbeeld van een user story</w:t>
      </w:r>
    </w:p>
    <w:p w14:paraId="4D23CBC1" w14:textId="77777777" w:rsidR="00476ACF" w:rsidRPr="00476ACF" w:rsidRDefault="00476ACF" w:rsidP="00476ACF"/>
    <w:tbl>
      <w:tblPr>
        <w:tblStyle w:val="Moscow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42C11" w14:paraId="580EECFE" w14:textId="77777777" w:rsidTr="00476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shd w:val="clear" w:color="auto" w:fill="D9E2F3" w:themeFill="accent1" w:themeFillTint="33"/>
          </w:tcPr>
          <w:p w14:paraId="1DB8B4C7" w14:textId="77777777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  <w:r w:rsidRPr="00CC547B">
              <w:rPr>
                <w:b w:val="0"/>
                <w:i/>
                <w:iCs/>
                <w:color w:val="auto"/>
              </w:rPr>
              <w:t>Titel:</w:t>
            </w:r>
          </w:p>
          <w:p w14:paraId="4D03E588" w14:textId="77777777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</w:p>
          <w:p w14:paraId="5AFE2664" w14:textId="489E9F2B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  <w:r w:rsidRPr="00CC547B">
              <w:rPr>
                <w:b w:val="0"/>
                <w:i/>
                <w:iCs/>
                <w:color w:val="auto"/>
              </w:rPr>
              <w:t>Inloggen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7940CC54" w14:textId="77777777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  <w:r w:rsidRPr="00CC547B">
              <w:rPr>
                <w:b w:val="0"/>
                <w:i/>
                <w:iCs/>
                <w:color w:val="auto"/>
              </w:rPr>
              <w:t>Prioriteit:</w:t>
            </w:r>
          </w:p>
          <w:p w14:paraId="7C84E1FC" w14:textId="77777777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</w:p>
          <w:p w14:paraId="6313A07E" w14:textId="26520C31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  <w:r w:rsidRPr="00CC547B">
              <w:rPr>
                <w:b w:val="0"/>
                <w:i/>
                <w:iCs/>
                <w:color w:val="auto"/>
              </w:rPr>
              <w:t>MoSCoW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2BEF7260" w14:textId="77777777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  <w:r w:rsidRPr="00CC547B">
              <w:rPr>
                <w:b w:val="0"/>
                <w:i/>
                <w:iCs/>
                <w:color w:val="auto"/>
              </w:rPr>
              <w:t>Inschatting tijd:</w:t>
            </w:r>
          </w:p>
          <w:p w14:paraId="52EBCE7B" w14:textId="77777777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</w:p>
          <w:p w14:paraId="0300FDA2" w14:textId="0C642D5C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  <w:r w:rsidRPr="00CC547B">
              <w:rPr>
                <w:b w:val="0"/>
                <w:i/>
                <w:iCs/>
                <w:color w:val="auto"/>
              </w:rPr>
              <w:t>4 uur</w:t>
            </w:r>
          </w:p>
        </w:tc>
      </w:tr>
      <w:tr w:rsidR="00442C11" w14:paraId="0BF03550" w14:textId="77777777" w:rsidTr="00087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gridSpan w:val="3"/>
          </w:tcPr>
          <w:p w14:paraId="2E67C67A" w14:textId="77777777" w:rsidR="00442C11" w:rsidRPr="001A22FA" w:rsidRDefault="00442C11" w:rsidP="00442C11">
            <w:pPr>
              <w:spacing w:after="160" w:line="259" w:lineRule="auto"/>
            </w:pPr>
            <w:r w:rsidRPr="001A22FA">
              <w:t>Als website gebruiker</w:t>
            </w:r>
          </w:p>
          <w:p w14:paraId="5E35FFD3" w14:textId="1FE622E5" w:rsidR="00442C11" w:rsidRPr="001A22FA" w:rsidRDefault="00442C11" w:rsidP="00442C11">
            <w:pPr>
              <w:spacing w:after="160" w:line="259" w:lineRule="auto"/>
            </w:pPr>
            <w:r w:rsidRPr="001A22FA">
              <w:t>Wil ik online mijn persoonlijke profiel kunnen bekijken</w:t>
            </w:r>
          </w:p>
          <w:p w14:paraId="2B342EB2" w14:textId="30CCAF46" w:rsidR="00442C11" w:rsidRDefault="00442C11" w:rsidP="00442C11">
            <w:r w:rsidRPr="001A22FA">
              <w:t>Zodat ik geen dossier hoef bij te houden maar wel mijn gegevens bescherm</w:t>
            </w:r>
            <w:r w:rsidR="000F6792">
              <w:t>en</w:t>
            </w:r>
          </w:p>
        </w:tc>
      </w:tr>
    </w:tbl>
    <w:p w14:paraId="1DBA8E66" w14:textId="66F7E5B4" w:rsidR="00354773" w:rsidRPr="00354773" w:rsidRDefault="00354773" w:rsidP="00354773"/>
    <w:sectPr w:rsidR="00354773" w:rsidRPr="00354773" w:rsidSect="00847E9F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0D165" w14:textId="77777777" w:rsidR="00677815" w:rsidRDefault="00677815" w:rsidP="008A2B7E">
      <w:pPr>
        <w:spacing w:after="0" w:line="240" w:lineRule="auto"/>
      </w:pPr>
      <w:r>
        <w:separator/>
      </w:r>
    </w:p>
  </w:endnote>
  <w:endnote w:type="continuationSeparator" w:id="0">
    <w:p w14:paraId="3C4BF827" w14:textId="77777777" w:rsidR="00677815" w:rsidRDefault="00677815" w:rsidP="008A2B7E">
      <w:pPr>
        <w:spacing w:after="0" w:line="240" w:lineRule="auto"/>
      </w:pPr>
      <w:r>
        <w:continuationSeparator/>
      </w:r>
    </w:p>
  </w:endnote>
  <w:endnote w:type="continuationNotice" w:id="1">
    <w:p w14:paraId="2ADF58F9" w14:textId="77777777" w:rsidR="00677815" w:rsidRDefault="006778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8E633" w14:textId="77777777" w:rsidR="007F162D" w:rsidRPr="00BE6996" w:rsidRDefault="007A41F4" w:rsidP="00BE699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FD16804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4800A3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C7A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8.35pt;width:129.8pt;height:19.2pt;rotation:-90;z-index:2516582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" stroked="f">
              <v:textbox>
                <w:txbxContent>
                  <w:p w14:paraId="5C5718EF" w14:textId="7FD16804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4800A3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4646F41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C0CCFB3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6C974" w14:textId="088A35B3" w:rsidR="008A2B7E" w:rsidRPr="00F33D86" w:rsidRDefault="004B78C3" w:rsidP="00F33D8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5BE6F" w14:textId="77777777" w:rsidR="00B13A7A" w:rsidRDefault="00B064AF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576F0331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4800A3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383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58241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" stroked="f">
              <v:textbox>
                <w:txbxContent>
                  <w:p w14:paraId="1D6A9B10" w14:textId="576F0331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4800A3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DCB775A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21AE769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CA1B6" w14:textId="77777777" w:rsidR="00677815" w:rsidRDefault="00677815" w:rsidP="008A2B7E">
      <w:pPr>
        <w:spacing w:after="0" w:line="240" w:lineRule="auto"/>
      </w:pPr>
      <w:r>
        <w:separator/>
      </w:r>
    </w:p>
  </w:footnote>
  <w:footnote w:type="continuationSeparator" w:id="0">
    <w:p w14:paraId="3EC56D94" w14:textId="77777777" w:rsidR="00677815" w:rsidRDefault="00677815" w:rsidP="008A2B7E">
      <w:pPr>
        <w:spacing w:after="0" w:line="240" w:lineRule="auto"/>
      </w:pPr>
      <w:r>
        <w:continuationSeparator/>
      </w:r>
    </w:p>
  </w:footnote>
  <w:footnote w:type="continuationNotice" w:id="1">
    <w:p w14:paraId="08DE9AEA" w14:textId="77777777" w:rsidR="00677815" w:rsidRDefault="006778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CAECE" w14:textId="77777777" w:rsidR="009F09B7" w:rsidRDefault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12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7A47B" w14:textId="77777777" w:rsidR="00B11207" w:rsidRPr="009F09B7" w:rsidRDefault="009F09B7" w:rsidP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3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13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3692B"/>
    <w:multiLevelType w:val="hybridMultilevel"/>
    <w:tmpl w:val="2A1AAB34"/>
    <w:lvl w:ilvl="0" w:tplc="47726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46A41"/>
    <w:multiLevelType w:val="hybridMultilevel"/>
    <w:tmpl w:val="1B94645C"/>
    <w:lvl w:ilvl="0" w:tplc="47726D1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6B1B2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0166851">
    <w:abstractNumId w:val="1"/>
  </w:num>
  <w:num w:numId="2" w16cid:durableId="882253048">
    <w:abstractNumId w:val="2"/>
  </w:num>
  <w:num w:numId="3" w16cid:durableId="1014303187">
    <w:abstractNumId w:val="0"/>
  </w:num>
  <w:num w:numId="4" w16cid:durableId="1544632138">
    <w:abstractNumId w:val="4"/>
  </w:num>
  <w:num w:numId="5" w16cid:durableId="434862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035EC"/>
    <w:rsid w:val="000170CE"/>
    <w:rsid w:val="0004112B"/>
    <w:rsid w:val="0004495B"/>
    <w:rsid w:val="000534B2"/>
    <w:rsid w:val="00054F7C"/>
    <w:rsid w:val="000574C7"/>
    <w:rsid w:val="00086F73"/>
    <w:rsid w:val="00087562"/>
    <w:rsid w:val="000A7E21"/>
    <w:rsid w:val="000D28E8"/>
    <w:rsid w:val="000E557F"/>
    <w:rsid w:val="000E5F37"/>
    <w:rsid w:val="000F6792"/>
    <w:rsid w:val="0010454A"/>
    <w:rsid w:val="00106EF1"/>
    <w:rsid w:val="00120C05"/>
    <w:rsid w:val="0012351B"/>
    <w:rsid w:val="00123E6F"/>
    <w:rsid w:val="00143E4D"/>
    <w:rsid w:val="00145DB2"/>
    <w:rsid w:val="001502A4"/>
    <w:rsid w:val="0015692D"/>
    <w:rsid w:val="00170861"/>
    <w:rsid w:val="001A22FA"/>
    <w:rsid w:val="001A407D"/>
    <w:rsid w:val="001A79BC"/>
    <w:rsid w:val="001B61F8"/>
    <w:rsid w:val="001D1211"/>
    <w:rsid w:val="001D26E8"/>
    <w:rsid w:val="001E45D8"/>
    <w:rsid w:val="00206D35"/>
    <w:rsid w:val="0021245A"/>
    <w:rsid w:val="002173F9"/>
    <w:rsid w:val="00224B0A"/>
    <w:rsid w:val="00227C03"/>
    <w:rsid w:val="00235DF0"/>
    <w:rsid w:val="002373D3"/>
    <w:rsid w:val="00257A1D"/>
    <w:rsid w:val="00287F7B"/>
    <w:rsid w:val="00291E31"/>
    <w:rsid w:val="002A1B18"/>
    <w:rsid w:val="002C6CA9"/>
    <w:rsid w:val="002D5372"/>
    <w:rsid w:val="002E2FEF"/>
    <w:rsid w:val="002E4951"/>
    <w:rsid w:val="002E586E"/>
    <w:rsid w:val="0031032C"/>
    <w:rsid w:val="00323068"/>
    <w:rsid w:val="00336318"/>
    <w:rsid w:val="00350A26"/>
    <w:rsid w:val="00354603"/>
    <w:rsid w:val="00354773"/>
    <w:rsid w:val="00382452"/>
    <w:rsid w:val="003848FC"/>
    <w:rsid w:val="00384DB2"/>
    <w:rsid w:val="003A24CA"/>
    <w:rsid w:val="003A2EE7"/>
    <w:rsid w:val="003D0335"/>
    <w:rsid w:val="003D254A"/>
    <w:rsid w:val="003D74EA"/>
    <w:rsid w:val="003E1D29"/>
    <w:rsid w:val="003E7767"/>
    <w:rsid w:val="003F79DD"/>
    <w:rsid w:val="00410BBD"/>
    <w:rsid w:val="00436361"/>
    <w:rsid w:val="00440A7C"/>
    <w:rsid w:val="00441C2F"/>
    <w:rsid w:val="00442C11"/>
    <w:rsid w:val="00464DA2"/>
    <w:rsid w:val="0046597C"/>
    <w:rsid w:val="004669F7"/>
    <w:rsid w:val="004679D2"/>
    <w:rsid w:val="004749CE"/>
    <w:rsid w:val="00476ACF"/>
    <w:rsid w:val="004800A3"/>
    <w:rsid w:val="00491D11"/>
    <w:rsid w:val="004929DC"/>
    <w:rsid w:val="004B21FF"/>
    <w:rsid w:val="004B5699"/>
    <w:rsid w:val="004B78C3"/>
    <w:rsid w:val="004D1ED2"/>
    <w:rsid w:val="004F0416"/>
    <w:rsid w:val="0050068F"/>
    <w:rsid w:val="00525704"/>
    <w:rsid w:val="005409A6"/>
    <w:rsid w:val="005621BB"/>
    <w:rsid w:val="00562745"/>
    <w:rsid w:val="00575027"/>
    <w:rsid w:val="005756B2"/>
    <w:rsid w:val="00575F65"/>
    <w:rsid w:val="00577C71"/>
    <w:rsid w:val="0058383B"/>
    <w:rsid w:val="00584C30"/>
    <w:rsid w:val="00587AD9"/>
    <w:rsid w:val="00591D98"/>
    <w:rsid w:val="005A66D9"/>
    <w:rsid w:val="005C58AC"/>
    <w:rsid w:val="005C6C8A"/>
    <w:rsid w:val="005D0910"/>
    <w:rsid w:val="005F713F"/>
    <w:rsid w:val="00623FB6"/>
    <w:rsid w:val="006351D7"/>
    <w:rsid w:val="00641B58"/>
    <w:rsid w:val="006642D3"/>
    <w:rsid w:val="00664B01"/>
    <w:rsid w:val="00677815"/>
    <w:rsid w:val="00687CF5"/>
    <w:rsid w:val="006924DE"/>
    <w:rsid w:val="0069447D"/>
    <w:rsid w:val="006B55E8"/>
    <w:rsid w:val="006F365B"/>
    <w:rsid w:val="006F7A08"/>
    <w:rsid w:val="00704456"/>
    <w:rsid w:val="0071476C"/>
    <w:rsid w:val="00722046"/>
    <w:rsid w:val="007224C3"/>
    <w:rsid w:val="00725920"/>
    <w:rsid w:val="007408C1"/>
    <w:rsid w:val="00741E0E"/>
    <w:rsid w:val="0076561E"/>
    <w:rsid w:val="007657B8"/>
    <w:rsid w:val="007739E7"/>
    <w:rsid w:val="0078225D"/>
    <w:rsid w:val="007A41F4"/>
    <w:rsid w:val="007B4603"/>
    <w:rsid w:val="007C1CE4"/>
    <w:rsid w:val="007E3D3E"/>
    <w:rsid w:val="007E4BFF"/>
    <w:rsid w:val="007F162D"/>
    <w:rsid w:val="007F4FA8"/>
    <w:rsid w:val="00800E27"/>
    <w:rsid w:val="008044CC"/>
    <w:rsid w:val="008145CF"/>
    <w:rsid w:val="00847E9F"/>
    <w:rsid w:val="0085287A"/>
    <w:rsid w:val="0086415D"/>
    <w:rsid w:val="00864B4F"/>
    <w:rsid w:val="00870E91"/>
    <w:rsid w:val="00886E8B"/>
    <w:rsid w:val="00887BB0"/>
    <w:rsid w:val="00896809"/>
    <w:rsid w:val="008A2B7E"/>
    <w:rsid w:val="008A352F"/>
    <w:rsid w:val="008A7051"/>
    <w:rsid w:val="008A796A"/>
    <w:rsid w:val="008D71BC"/>
    <w:rsid w:val="009059A5"/>
    <w:rsid w:val="00906C51"/>
    <w:rsid w:val="00907F82"/>
    <w:rsid w:val="00920E32"/>
    <w:rsid w:val="00925984"/>
    <w:rsid w:val="009300D1"/>
    <w:rsid w:val="00931345"/>
    <w:rsid w:val="0093389B"/>
    <w:rsid w:val="009500EE"/>
    <w:rsid w:val="009737B0"/>
    <w:rsid w:val="00975127"/>
    <w:rsid w:val="00984397"/>
    <w:rsid w:val="00996DDF"/>
    <w:rsid w:val="009A3ACB"/>
    <w:rsid w:val="009B011E"/>
    <w:rsid w:val="009B6024"/>
    <w:rsid w:val="009E2113"/>
    <w:rsid w:val="009E553C"/>
    <w:rsid w:val="009E632A"/>
    <w:rsid w:val="009F09B7"/>
    <w:rsid w:val="009F41A2"/>
    <w:rsid w:val="00A12187"/>
    <w:rsid w:val="00A342D6"/>
    <w:rsid w:val="00A50A4E"/>
    <w:rsid w:val="00A70BEC"/>
    <w:rsid w:val="00A92203"/>
    <w:rsid w:val="00A96680"/>
    <w:rsid w:val="00AA7D76"/>
    <w:rsid w:val="00AC0040"/>
    <w:rsid w:val="00AC2091"/>
    <w:rsid w:val="00AD48DA"/>
    <w:rsid w:val="00AE23A0"/>
    <w:rsid w:val="00AF55D5"/>
    <w:rsid w:val="00B02C24"/>
    <w:rsid w:val="00B041ED"/>
    <w:rsid w:val="00B064AF"/>
    <w:rsid w:val="00B07F54"/>
    <w:rsid w:val="00B11207"/>
    <w:rsid w:val="00B13A7A"/>
    <w:rsid w:val="00B202A4"/>
    <w:rsid w:val="00B2572A"/>
    <w:rsid w:val="00B32499"/>
    <w:rsid w:val="00B3774E"/>
    <w:rsid w:val="00B44610"/>
    <w:rsid w:val="00B44FCD"/>
    <w:rsid w:val="00B54101"/>
    <w:rsid w:val="00B604C0"/>
    <w:rsid w:val="00B7300F"/>
    <w:rsid w:val="00B809B2"/>
    <w:rsid w:val="00B83D12"/>
    <w:rsid w:val="00B843E3"/>
    <w:rsid w:val="00BA3CC7"/>
    <w:rsid w:val="00BE3B69"/>
    <w:rsid w:val="00BE6996"/>
    <w:rsid w:val="00BF450D"/>
    <w:rsid w:val="00C07F69"/>
    <w:rsid w:val="00C11737"/>
    <w:rsid w:val="00C27281"/>
    <w:rsid w:val="00C40AAB"/>
    <w:rsid w:val="00C4200D"/>
    <w:rsid w:val="00C54405"/>
    <w:rsid w:val="00C6710D"/>
    <w:rsid w:val="00C73B29"/>
    <w:rsid w:val="00C73ED0"/>
    <w:rsid w:val="00C852B8"/>
    <w:rsid w:val="00C93D3F"/>
    <w:rsid w:val="00CC547B"/>
    <w:rsid w:val="00CD31D4"/>
    <w:rsid w:val="00CD69DF"/>
    <w:rsid w:val="00CE017C"/>
    <w:rsid w:val="00CE43C1"/>
    <w:rsid w:val="00D11049"/>
    <w:rsid w:val="00D16A85"/>
    <w:rsid w:val="00D234FE"/>
    <w:rsid w:val="00D2368D"/>
    <w:rsid w:val="00D4186F"/>
    <w:rsid w:val="00D45DB4"/>
    <w:rsid w:val="00D64F4D"/>
    <w:rsid w:val="00D73541"/>
    <w:rsid w:val="00D74DED"/>
    <w:rsid w:val="00D8343A"/>
    <w:rsid w:val="00D84A64"/>
    <w:rsid w:val="00D919B6"/>
    <w:rsid w:val="00D95726"/>
    <w:rsid w:val="00DA2454"/>
    <w:rsid w:val="00DB2E3B"/>
    <w:rsid w:val="00DB3978"/>
    <w:rsid w:val="00DC10FC"/>
    <w:rsid w:val="00DC2182"/>
    <w:rsid w:val="00DD33C9"/>
    <w:rsid w:val="00DF4D03"/>
    <w:rsid w:val="00DF7C98"/>
    <w:rsid w:val="00E0464C"/>
    <w:rsid w:val="00E13067"/>
    <w:rsid w:val="00E25737"/>
    <w:rsid w:val="00E60B5D"/>
    <w:rsid w:val="00E675E1"/>
    <w:rsid w:val="00E72841"/>
    <w:rsid w:val="00E7326A"/>
    <w:rsid w:val="00E80E5E"/>
    <w:rsid w:val="00E84A1F"/>
    <w:rsid w:val="00E94F0C"/>
    <w:rsid w:val="00EA0647"/>
    <w:rsid w:val="00EB098B"/>
    <w:rsid w:val="00EB41B2"/>
    <w:rsid w:val="00EC0C48"/>
    <w:rsid w:val="00EC278F"/>
    <w:rsid w:val="00EC7DE3"/>
    <w:rsid w:val="00ED3604"/>
    <w:rsid w:val="00ED4D7B"/>
    <w:rsid w:val="00ED60A5"/>
    <w:rsid w:val="00F15B1A"/>
    <w:rsid w:val="00F22067"/>
    <w:rsid w:val="00F22194"/>
    <w:rsid w:val="00F33D86"/>
    <w:rsid w:val="00F80CDB"/>
    <w:rsid w:val="00F9359B"/>
    <w:rsid w:val="00F95015"/>
    <w:rsid w:val="00F95B80"/>
    <w:rsid w:val="00FB0942"/>
    <w:rsid w:val="00FC1160"/>
    <w:rsid w:val="00FC4AB8"/>
    <w:rsid w:val="00FC4D17"/>
    <w:rsid w:val="00FD107C"/>
    <w:rsid w:val="00FE5DE4"/>
    <w:rsid w:val="00FF3D92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42C11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84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">
    <w:name w:val="List Table 4"/>
    <w:basedOn w:val="Standaardtabe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Standaardtabe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Standaard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5C6C8A"/>
    <w:rPr>
      <w:i/>
      <w:i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A35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35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35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352F"/>
    <w:rPr>
      <w:b/>
      <w:bCs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9843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B4DDCEE70B4AA4A1B39960781B97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58521-974D-4621-9280-523298178949}"/>
      </w:docPartPr>
      <w:docPartBody>
        <w:p w:rsidR="00535E00" w:rsidRDefault="00535E00">
          <w:pPr>
            <w:pStyle w:val="8DB4DDCEE70B4AA4A1B39960781B97AE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03F049DFDB4247E094335B201CA07E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BD0255-E47F-4E10-9011-80484384DD84}"/>
      </w:docPartPr>
      <w:docPartBody>
        <w:p w:rsidR="00535E00" w:rsidRDefault="00535E00">
          <w:pPr>
            <w:pStyle w:val="03F049DFDB4247E094335B201CA07ED9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940A435A36E9464FAC471935C1707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7838-CA56-400D-998D-D034475D6FA7}"/>
      </w:docPartPr>
      <w:docPartBody>
        <w:p w:rsidR="00535E00" w:rsidRDefault="00535E00">
          <w:pPr>
            <w:pStyle w:val="940A435A36E9464FAC471935C1707B27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6C918CC4571B47A7BD5837CF94583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2ECDB-3618-417B-B43B-CFF11C202E69}"/>
      </w:docPartPr>
      <w:docPartBody>
        <w:p w:rsidR="00535E00" w:rsidRDefault="00535E00">
          <w:pPr>
            <w:pStyle w:val="6C918CC4571B47A7BD5837CF945833FC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3B5758"/>
    <w:rsid w:val="00535E00"/>
    <w:rsid w:val="00864B4F"/>
    <w:rsid w:val="008A60C5"/>
    <w:rsid w:val="00974D62"/>
    <w:rsid w:val="00AC7BEA"/>
    <w:rsid w:val="00C96DF4"/>
    <w:rsid w:val="00D028B4"/>
    <w:rsid w:val="00D7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03F049DFDB4247E094335B201CA07ED9">
    <w:name w:val="03F049DFDB4247E094335B201CA07ED9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2d5cf23ca083f5052dcf1b8b29eee90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c631d6c9e032be1acbadb60bbacf55f0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lcf76f155ced4ddcb4097134ff3c332f xmlns="b7e4e9fd-5e36-4299-889f-f6136aff670e">
      <Terms xmlns="http://schemas.microsoft.com/office/infopath/2007/PartnerControls"/>
    </lcf76f155ced4ddcb4097134ff3c332f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AE4575-E7F0-4318-B2EF-06FA8A886B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8BFBC9-7773-4F60-9D4C-492018E8D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www.w3.org/XML/1998/namespace"/>
    <ds:schemaRef ds:uri="http://purl.org/dc/dcmitype/"/>
    <ds:schemaRef ds:uri="http://schemas.microsoft.com/office/2006/documentManagement/types"/>
    <ds:schemaRef ds:uri="b7e4e9fd-5e36-4299-889f-f6136aff670e"/>
    <ds:schemaRef ds:uri="http://schemas.microsoft.com/sharepoint/v3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B1-K1-W1_PvE_Programma van Eisen</Template>
  <TotalTime>1</TotalTime>
  <Pages>5</Pages>
  <Words>546</Words>
  <Characters>3007</Characters>
  <Application>Microsoft Office Word</Application>
  <DocSecurity>4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Farell Matoerbongs</cp:lastModifiedBy>
  <cp:revision>2</cp:revision>
  <cp:lastPrinted>2018-09-01T10:46:00Z</cp:lastPrinted>
  <dcterms:created xsi:type="dcterms:W3CDTF">2025-04-07T08:14:00Z</dcterms:created>
  <dcterms:modified xsi:type="dcterms:W3CDTF">2025-04-07T08:14:00Z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  <property fmtid="{D5CDD505-2E9C-101B-9397-08002B2CF9AE}" pid="5" name="MediaServiceImageTags">
    <vt:lpwstr/>
  </property>
  <property fmtid="{D5CDD505-2E9C-101B-9397-08002B2CF9AE}" pid="6" name="Tags">
    <vt:lpwstr/>
  </property>
</Properties>
</file>