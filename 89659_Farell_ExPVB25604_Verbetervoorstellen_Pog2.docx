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45CB0" w14:textId="33679BD9" w:rsidR="00453A11" w:rsidRPr="001D1362" w:rsidRDefault="00B97CA9" w:rsidP="00EE40B7">
      <w:pPr>
        <w:pStyle w:val="Titel"/>
        <w:tabs>
          <w:tab w:val="left" w:pos="7228"/>
        </w:tabs>
        <w:rPr>
          <w:lang w:val="en-GB"/>
        </w:rPr>
      </w:pPr>
      <w:r>
        <w:rPr>
          <w:lang w:val="en-GB"/>
        </w:rPr>
        <w:t>Verbetervoorstellen</w:t>
      </w:r>
    </w:p>
    <w:sdt>
      <w:sdtPr>
        <w:rPr>
          <w:lang w:val="en-US"/>
        </w:rPr>
        <w:alias w:val="Projectnaam"/>
        <w:tag w:val="Projectnaam"/>
        <w:id w:val="-914392091"/>
        <w:placeholder>
          <w:docPart w:val="A39930D4CA714886ABA1D127555748ED"/>
        </w:placeholder>
        <w:showingPlcHdr/>
        <w:text/>
      </w:sdtPr>
      <w:sdtEndPr/>
      <w:sdtContent>
        <w:p w14:paraId="0FF47A52" w14:textId="77777777" w:rsidR="008A2B7E" w:rsidRPr="00453A11" w:rsidRDefault="00D73DBF" w:rsidP="008A2B7E">
          <w:pPr>
            <w:rPr>
              <w:lang w:val="en-US"/>
            </w:rPr>
          </w:pPr>
          <w:r w:rsidRPr="00AD5369">
            <w:rPr>
              <w:rStyle w:val="Tekstvantijdelijkeaanduiding"/>
              <w:lang w:val="en-US"/>
            </w:rPr>
            <w:t>Click or tap here to enter text.</w:t>
          </w:r>
        </w:p>
      </w:sdtContent>
    </w:sdt>
    <w:p w14:paraId="31055FFA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221143" w:rsidRPr="00686147" w14:paraId="55BAC525" w14:textId="77777777" w:rsidTr="001831B9">
        <w:tc>
          <w:tcPr>
            <w:tcW w:w="1601" w:type="dxa"/>
          </w:tcPr>
          <w:p w14:paraId="363FB889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Versienummer:</w:t>
            </w:r>
          </w:p>
        </w:tc>
        <w:bookmarkStart w:id="0" w:name="Versienummer"/>
        <w:tc>
          <w:tcPr>
            <w:tcW w:w="4536" w:type="dxa"/>
          </w:tcPr>
          <w:p w14:paraId="45973AE2" w14:textId="77777777" w:rsidR="00221143" w:rsidRPr="00221143" w:rsidRDefault="00EE4E95" w:rsidP="00336A7E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FE2BEC1C8ABA48E395FF5907F6F0054F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221143" w:rsidRPr="00686147" w14:paraId="5B266867" w14:textId="77777777" w:rsidTr="001831B9">
        <w:tc>
          <w:tcPr>
            <w:tcW w:w="1601" w:type="dxa"/>
          </w:tcPr>
          <w:p w14:paraId="7929FC7F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5AC88F18" w14:textId="77777777" w:rsidR="00221143" w:rsidRPr="00221143" w:rsidRDefault="00EE4E95" w:rsidP="00336A7E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13058D9DDAC047EABAC2789749C3461E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1"/>
          </w:p>
        </w:tc>
      </w:tr>
      <w:tr w:rsidR="00221143" w:rsidRPr="00686147" w14:paraId="0375D72D" w14:textId="77777777" w:rsidTr="001831B9">
        <w:tc>
          <w:tcPr>
            <w:tcW w:w="1601" w:type="dxa"/>
          </w:tcPr>
          <w:p w14:paraId="6B802BB4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2F1994FF" w14:textId="77777777" w:rsidR="00221143" w:rsidRPr="000534B2" w:rsidRDefault="00EE4E95" w:rsidP="00336A7E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DE4BEF6EE4C04A6BB10C0B8DCBF990A8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5ACC9956" w14:textId="77777777" w:rsidR="00A963BC" w:rsidRPr="00AD5369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D5369">
        <w:rPr>
          <w:lang w:val="en-US"/>
        </w:rPr>
        <w:br w:type="page"/>
      </w:r>
    </w:p>
    <w:p w14:paraId="762356B9" w14:textId="77777777" w:rsidR="008A2B7E" w:rsidRPr="0093389B" w:rsidRDefault="008A2B7E" w:rsidP="008A2B7E">
      <w:pPr>
        <w:pStyle w:val="Kop1"/>
      </w:pPr>
      <w:bookmarkStart w:id="2" w:name="_Toc120178798"/>
      <w:r w:rsidRPr="0093389B">
        <w:lastRenderedPageBreak/>
        <w:t>Versiebeheer</w:t>
      </w:r>
      <w:bookmarkEnd w:id="2"/>
    </w:p>
    <w:p w14:paraId="44C2F948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537"/>
        <w:gridCol w:w="5764"/>
      </w:tblGrid>
      <w:tr w:rsidR="008A2B7E" w:rsidRPr="0093389B" w14:paraId="17E6A5E0" w14:textId="77777777" w:rsidTr="0055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6E22596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2CC8AA95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537" w:type="dxa"/>
          </w:tcPr>
          <w:p w14:paraId="2944EDB9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764" w:type="dxa"/>
          </w:tcPr>
          <w:p w14:paraId="546092A5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6ACF380F" w14:textId="77777777" w:rsidTr="0055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676455D" w14:textId="77777777" w:rsidR="008A2B7E" w:rsidRPr="0093389B" w:rsidRDefault="00B843E3" w:rsidP="00AF55D5">
            <w:pPr>
              <w:pStyle w:val="Geenafstand"/>
              <w:jc w:val="center"/>
              <w:rPr>
                <w:b w:val="0"/>
              </w:rPr>
            </w:pPr>
            <w:r w:rsidRPr="0093389B">
              <w:rPr>
                <w:b w:val="0"/>
              </w:rPr>
              <w:t>yyyy-mm-dd</w:t>
            </w:r>
          </w:p>
        </w:tc>
        <w:tc>
          <w:tcPr>
            <w:tcW w:w="788" w:type="dxa"/>
          </w:tcPr>
          <w:p w14:paraId="024FC31A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89B">
              <w:t>x.x</w:t>
            </w:r>
          </w:p>
        </w:tc>
        <w:tc>
          <w:tcPr>
            <w:tcW w:w="1537" w:type="dxa"/>
          </w:tcPr>
          <w:p w14:paraId="48FC6668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15F172D6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150AA2D0" w14:textId="77777777" w:rsidTr="0055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AA679C2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F99C6F1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5971DF9E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009CA8F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7B79B9B5" w14:textId="77777777" w:rsidTr="0055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414B6F1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39BB156E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5931DEE6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6940F166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4C7684F4" w14:textId="77777777" w:rsidTr="0055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7D644ED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21EE8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36C77D8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1E26AAE3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D77135" w14:textId="77777777" w:rsidR="008A2B7E" w:rsidRPr="0093389B" w:rsidRDefault="008A2B7E" w:rsidP="008A2B7E">
      <w:pPr>
        <w:pStyle w:val="Geenafstand"/>
      </w:pPr>
    </w:p>
    <w:p w14:paraId="591F0606" w14:textId="77777777" w:rsidR="008A2B7E" w:rsidRPr="0093389B" w:rsidRDefault="008A2B7E">
      <w:r w:rsidRPr="0093389B">
        <w:br w:type="page"/>
      </w:r>
    </w:p>
    <w:p w14:paraId="1636F31E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55197EB1" w14:textId="77777777" w:rsidR="008A2B7E" w:rsidRPr="0093389B" w:rsidRDefault="008A2B7E" w:rsidP="008A2B7E">
      <w:pPr>
        <w:pStyle w:val="Geenafstand"/>
      </w:pPr>
    </w:p>
    <w:p w14:paraId="49E89D5E" w14:textId="35C18623" w:rsidR="004C655A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20178798" w:history="1">
        <w:r w:rsidR="004C655A" w:rsidRPr="005624F9">
          <w:rPr>
            <w:rStyle w:val="Hyperlink"/>
            <w:noProof/>
          </w:rPr>
          <w:t>Versiebeheer</w:t>
        </w:r>
        <w:r w:rsidR="004C655A">
          <w:rPr>
            <w:noProof/>
            <w:webHidden/>
          </w:rPr>
          <w:tab/>
        </w:r>
        <w:r w:rsidR="004C655A">
          <w:rPr>
            <w:noProof/>
            <w:webHidden/>
          </w:rPr>
          <w:fldChar w:fldCharType="begin"/>
        </w:r>
        <w:r w:rsidR="004C655A">
          <w:rPr>
            <w:noProof/>
            <w:webHidden/>
          </w:rPr>
          <w:instrText xml:space="preserve"> PAGEREF _Toc120178798 \h </w:instrText>
        </w:r>
        <w:r w:rsidR="004C655A">
          <w:rPr>
            <w:noProof/>
            <w:webHidden/>
          </w:rPr>
        </w:r>
        <w:r w:rsidR="004C655A">
          <w:rPr>
            <w:noProof/>
            <w:webHidden/>
          </w:rPr>
          <w:fldChar w:fldCharType="separate"/>
        </w:r>
        <w:r w:rsidR="004C655A">
          <w:rPr>
            <w:noProof/>
            <w:webHidden/>
          </w:rPr>
          <w:t>2</w:t>
        </w:r>
        <w:r w:rsidR="004C655A">
          <w:rPr>
            <w:noProof/>
            <w:webHidden/>
          </w:rPr>
          <w:fldChar w:fldCharType="end"/>
        </w:r>
      </w:hyperlink>
    </w:p>
    <w:p w14:paraId="7BEA057F" w14:textId="1D331FA9" w:rsidR="004C655A" w:rsidRDefault="004C655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799" w:history="1">
        <w:r w:rsidRPr="005624F9">
          <w:rPr>
            <w:rStyle w:val="Hyperlink"/>
            <w:noProof/>
          </w:rPr>
          <w:t>Inleiding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E1DDFC" w14:textId="067AD76C" w:rsidR="004C655A" w:rsidRDefault="004C655A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0" w:history="1">
        <w:r w:rsidRPr="005624F9">
          <w:rPr>
            <w:rStyle w:val="Hyperlink"/>
            <w:noProof/>
          </w:rPr>
          <w:t>Over dit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0DE857" w14:textId="34FE90CE" w:rsidR="004C655A" w:rsidRDefault="004C655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1" w:history="1">
        <w:r w:rsidRPr="005624F9">
          <w:rPr>
            <w:rStyle w:val="Hyperlink"/>
            <w:noProof/>
          </w:rPr>
          <w:t>Verbetervoorstellen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96F246" w14:textId="37E61F3B" w:rsidR="004C655A" w:rsidRDefault="004C655A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2" w:history="1">
        <w:r w:rsidRPr="005624F9">
          <w:rPr>
            <w:rStyle w:val="Hyperlink"/>
            <w:noProof/>
          </w:rPr>
          <w:t>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D948C5" w14:textId="399CB90B" w:rsidR="004C655A" w:rsidRDefault="004C655A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3" w:history="1">
        <w:r w:rsidRPr="005624F9">
          <w:rPr>
            <w:rStyle w:val="Hyperlink"/>
            <w:noProof/>
          </w:rPr>
          <w:t>Oplevering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C94FD0" w14:textId="767A0111" w:rsidR="004C655A" w:rsidRDefault="004C655A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4" w:history="1">
        <w:r w:rsidRPr="005624F9">
          <w:rPr>
            <w:rStyle w:val="Hyperlink"/>
            <w:noProof/>
          </w:rPr>
          <w:t>Zelfreflectie proces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07926A" w14:textId="42B98CB8" w:rsidR="004C655A" w:rsidRDefault="004C655A">
      <w:pPr>
        <w:pStyle w:val="Inhopg3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5" w:history="1">
        <w:r w:rsidRPr="005624F9">
          <w:rPr>
            <w:rStyle w:val="Hyperlink"/>
            <w:noProof/>
          </w:rPr>
          <w:t>Notulen reflectiemeeting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1B9136" w14:textId="3988BAA9" w:rsidR="008A2B7E" w:rsidRPr="0093389B" w:rsidRDefault="008A2B7E" w:rsidP="0015692D">
      <w:pPr>
        <w:pStyle w:val="Geenafstand"/>
      </w:pPr>
      <w:r w:rsidRPr="0093389B">
        <w:fldChar w:fldCharType="end"/>
      </w:r>
    </w:p>
    <w:p w14:paraId="7D9EA2CC" w14:textId="77777777" w:rsidR="008A2B7E" w:rsidRPr="0093389B" w:rsidRDefault="008A2B7E" w:rsidP="0015692D">
      <w:pPr>
        <w:pStyle w:val="Geenafstand"/>
      </w:pPr>
    </w:p>
    <w:p w14:paraId="49D878AD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109A5566" w14:textId="77777777" w:rsidR="0015692D" w:rsidRPr="0093389B" w:rsidRDefault="0015692D" w:rsidP="003A2EE7">
      <w:pPr>
        <w:pStyle w:val="Kop1"/>
      </w:pPr>
      <w:bookmarkStart w:id="3" w:name="_Toc120178799"/>
      <w:r w:rsidRPr="0093389B">
        <w:lastRenderedPageBreak/>
        <w:t>Inleiding</w:t>
      </w:r>
      <w:bookmarkEnd w:id="3"/>
    </w:p>
    <w:p w14:paraId="0BCAE7A6" w14:textId="77777777" w:rsidR="00A50A4E" w:rsidRPr="0093389B" w:rsidRDefault="00C27281" w:rsidP="00C27281">
      <w:pPr>
        <w:pStyle w:val="Kop2"/>
      </w:pPr>
      <w:bookmarkStart w:id="4" w:name="_Toc120178800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02258AA0" w14:textId="1B3EA589" w:rsidR="00C27281" w:rsidRPr="0093389B" w:rsidRDefault="001831B9" w:rsidP="00382452">
      <w:r>
        <w:t xml:space="preserve">Dit document is opgesteld </w:t>
      </w:r>
      <w:r w:rsidR="00B600EF">
        <w:t>als</w:t>
      </w:r>
      <w:r>
        <w:t xml:space="preserve"> </w:t>
      </w:r>
      <w:r w:rsidR="00B97CA9">
        <w:t>verbetervoorstelverslag</w:t>
      </w:r>
      <w:r>
        <w:t xml:space="preserve"> </w:t>
      </w:r>
      <w:r w:rsidR="00B97CA9">
        <w:t xml:space="preserve">op basis van de testresultaten, de </w:t>
      </w:r>
      <w:r>
        <w:t>oplever</w:t>
      </w:r>
      <w:r w:rsidR="007916AA">
        <w:t>i</w:t>
      </w:r>
      <w:r>
        <w:t>n</w:t>
      </w:r>
      <w:r w:rsidR="007916AA">
        <w:t>g</w:t>
      </w:r>
      <w:r>
        <w:t xml:space="preserve"> van het product</w:t>
      </w:r>
      <w:r w:rsidR="007916AA">
        <w:t xml:space="preserve"> én over het </w:t>
      </w:r>
      <w:r w:rsidR="00B97CA9">
        <w:t>proces en je eigen rol daarin</w:t>
      </w:r>
      <w:r>
        <w:t>.</w:t>
      </w:r>
    </w:p>
    <w:p w14:paraId="13E68C8D" w14:textId="50976124" w:rsidR="0015692D" w:rsidRDefault="00B97CA9" w:rsidP="001D1362">
      <w:pPr>
        <w:pStyle w:val="Kop1"/>
      </w:pPr>
      <w:bookmarkStart w:id="5" w:name="_Toc120178801"/>
      <w:r>
        <w:t>Verbetervoorstellen</w:t>
      </w:r>
      <w:bookmarkEnd w:id="5"/>
    </w:p>
    <w:p w14:paraId="0EAAAC95" w14:textId="641EAA2C" w:rsidR="007916AA" w:rsidRPr="007916AA" w:rsidRDefault="00A43341" w:rsidP="007916AA">
      <w:pPr>
        <w:pStyle w:val="SPLinfo"/>
      </w:pPr>
      <w:r>
        <w:t xml:space="preserve">Op basis van het testen, opleveren en reflectiemeetings, stel je verbetervoorstellen op. </w:t>
      </w:r>
      <w:r w:rsidRPr="00A43341">
        <w:t>Verwerk de verbetervoorstellen in nieuwe user stories en zet deze op de Sprint backlog.</w:t>
      </w:r>
    </w:p>
    <w:p w14:paraId="6C31D8B4" w14:textId="36FCF4FC" w:rsidR="00A43341" w:rsidRPr="00D853C9" w:rsidRDefault="00B97CA9" w:rsidP="001D1362">
      <w:pPr>
        <w:pStyle w:val="Kop2"/>
        <w:rPr>
          <w:rStyle w:val="SPLinfoChar"/>
          <w:rFonts w:asciiTheme="minorHAnsi" w:hAnsiTheme="minorHAnsi" w:cstheme="minorHAnsi"/>
          <w:color w:val="auto"/>
          <w:sz w:val="22"/>
          <w:szCs w:val="22"/>
        </w:rPr>
      </w:pPr>
      <w:bookmarkStart w:id="6" w:name="_Toc120178802"/>
      <w:r>
        <w:t>Testen</w:t>
      </w:r>
      <w:r w:rsidR="00A43341">
        <w:br/>
      </w:r>
      <w:r w:rsidR="00A43341" w:rsidRPr="00D853C9">
        <w:rPr>
          <w:rStyle w:val="SPLinfoChar"/>
          <w:rFonts w:asciiTheme="minorHAnsi" w:hAnsiTheme="minorHAnsi" w:cstheme="minorHAnsi"/>
          <w:color w:val="auto"/>
          <w:sz w:val="22"/>
          <w:szCs w:val="22"/>
        </w:rPr>
        <w:t>Benoem hier verbetervoorstellen die ook een duidelijke relatie hebben met de resultaten van de test en de conclusie. De verbetervoorstellen hebben betrekking op de technische en/of functionele oplossingen die de samengestelde functionaliteit verbeteren.</w:t>
      </w:r>
      <w:bookmarkEnd w:id="6"/>
    </w:p>
    <w:p w14:paraId="4BB24BF2" w14:textId="02EA28F4" w:rsidR="001D1362" w:rsidRDefault="00B97CA9" w:rsidP="001D1362">
      <w:pPr>
        <w:pStyle w:val="Kop2"/>
      </w:pPr>
      <w:bookmarkStart w:id="7" w:name="_Toc120178803"/>
      <w:r>
        <w:t>Oplevering</w:t>
      </w:r>
      <w:bookmarkEnd w:id="7"/>
    </w:p>
    <w:p w14:paraId="1218508C" w14:textId="6A70BC10" w:rsidR="001D1362" w:rsidRPr="001D1362" w:rsidRDefault="00A43341" w:rsidP="007916AA">
      <w:pPr>
        <w:pStyle w:val="SPLinfo"/>
      </w:pPr>
      <w:r>
        <w:t xml:space="preserve">Beschrijf hier wat er na de demonstratie als verbetervoorstellen gedaan worden door de </w:t>
      </w:r>
      <w:r w:rsidR="007916AA">
        <w:t>betrokkenen</w:t>
      </w:r>
      <w:r>
        <w:t>.</w:t>
      </w:r>
      <w:r w:rsidR="00163722">
        <w:t xml:space="preserve"> Zorg ervoor dat deze in lijn zijn met de opdracht.</w:t>
      </w:r>
    </w:p>
    <w:p w14:paraId="49D6B5DE" w14:textId="5131D848" w:rsidR="001D1362" w:rsidRDefault="001D1362" w:rsidP="001D1362">
      <w:pPr>
        <w:pStyle w:val="Kop2"/>
      </w:pPr>
      <w:bookmarkStart w:id="8" w:name="_Toc120178804"/>
      <w:r>
        <w:t>Zelfreflectie</w:t>
      </w:r>
      <w:r w:rsidR="00B97CA9">
        <w:t xml:space="preserve"> proces</w:t>
      </w:r>
      <w:bookmarkEnd w:id="8"/>
    </w:p>
    <w:p w14:paraId="5D0ABEC0" w14:textId="200892BF" w:rsidR="0015692D" w:rsidRDefault="007916AA" w:rsidP="00163722">
      <w:pPr>
        <w:pStyle w:val="SPLinfo"/>
      </w:pPr>
      <w:r>
        <w:t xml:space="preserve">In deze paragraaf wordt beschreven </w:t>
      </w:r>
      <w:r w:rsidR="00163722">
        <w:t>wat de procesmatige verbetervoorstellen zijn vanuit de reflectiemeeting</w:t>
      </w:r>
      <w:r>
        <w:t xml:space="preserve">. Hierbij wordt aangegeven wat de </w:t>
      </w:r>
      <w:r w:rsidR="00B600EF">
        <w:t xml:space="preserve">pluspunten en wat de </w:t>
      </w:r>
      <w:r>
        <w:t>leerpunten zijn</w:t>
      </w:r>
      <w:r w:rsidR="00163722">
        <w:t xml:space="preserve">. </w:t>
      </w:r>
      <w:r w:rsidR="00163722" w:rsidRPr="00163722">
        <w:t>Verwerk de verbetervoorstellen in nieuwe user stories en zet deze op de Sprint backlog.</w:t>
      </w:r>
    </w:p>
    <w:p w14:paraId="3059FE7D" w14:textId="2145C2C2" w:rsidR="00163722" w:rsidRPr="00DE0C21" w:rsidRDefault="00163722" w:rsidP="00163722">
      <w:pPr>
        <w:pStyle w:val="Kop3"/>
      </w:pPr>
      <w:bookmarkStart w:id="9" w:name="_Toc120178805"/>
      <w:r w:rsidRPr="00DE0C21">
        <w:t>Notulen reflectiemeeting</w:t>
      </w:r>
      <w:bookmarkEnd w:id="9"/>
    </w:p>
    <w:p w14:paraId="6F3B607E" w14:textId="74DCD476" w:rsidR="00163722" w:rsidRDefault="00163722" w:rsidP="00163722">
      <w:pPr>
        <w:pStyle w:val="SPLinfo"/>
      </w:pPr>
      <w:r>
        <w:t>Verwerk hier de notulen die voortgekomen zijn uit de reflectiemeeting.</w:t>
      </w:r>
    </w:p>
    <w:p w14:paraId="509AC449" w14:textId="77777777" w:rsidR="00686147" w:rsidRDefault="00686147" w:rsidP="00163722">
      <w:pPr>
        <w:pStyle w:val="SPLinfo"/>
      </w:pPr>
    </w:p>
    <w:p w14:paraId="44BECC67" w14:textId="77777777" w:rsidR="00686147" w:rsidRPr="0093389B" w:rsidRDefault="00686147" w:rsidP="00163722">
      <w:pPr>
        <w:pStyle w:val="SPLinfo"/>
      </w:pPr>
    </w:p>
    <w:sectPr w:rsidR="00686147" w:rsidRPr="0093389B" w:rsidSect="00DC24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262FA" w14:textId="77777777" w:rsidR="00DC241A" w:rsidRDefault="00DC241A" w:rsidP="008A2B7E">
      <w:pPr>
        <w:spacing w:after="0" w:line="240" w:lineRule="auto"/>
      </w:pPr>
      <w:r>
        <w:separator/>
      </w:r>
    </w:p>
  </w:endnote>
  <w:endnote w:type="continuationSeparator" w:id="0">
    <w:p w14:paraId="370A611E" w14:textId="77777777" w:rsidR="00DC241A" w:rsidRDefault="00DC241A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380D5" w14:textId="77777777" w:rsidR="00E719ED" w:rsidRDefault="00E719E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26F2" w14:textId="77777777" w:rsidR="008A2B7E" w:rsidRPr="00E719ED" w:rsidRDefault="00EE4E95" w:rsidP="00E719ED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E719ED" w:rsidRPr="000C4410">
          <w:rPr>
            <w:sz w:val="16"/>
            <w:szCs w:val="16"/>
          </w:rPr>
          <w:t>© Stichting Praktijkleren</w:t>
        </w:r>
        <w:r w:rsidR="00E719ED" w:rsidRPr="000C4410">
          <w:rPr>
            <w:sz w:val="16"/>
            <w:szCs w:val="16"/>
          </w:rPr>
          <w:tab/>
        </w:r>
        <w:r w:rsidR="00E719ED">
          <w:rPr>
            <w:sz w:val="16"/>
            <w:szCs w:val="16"/>
          </w:rPr>
          <w:t>Evaluatie</w:t>
        </w:r>
        <w:r w:rsidR="00E719ED" w:rsidRPr="000C4410">
          <w:rPr>
            <w:sz w:val="16"/>
            <w:szCs w:val="16"/>
          </w:rPr>
          <w:tab/>
        </w:r>
        <w:r w:rsidR="00E719ED" w:rsidRPr="000C4410">
          <w:rPr>
            <w:sz w:val="16"/>
            <w:szCs w:val="16"/>
          </w:rPr>
          <w:tab/>
          <w:t>AMO_AO16</w:t>
        </w:r>
        <w:r w:rsidR="00E719ED" w:rsidRPr="000C4410">
          <w:rPr>
            <w:sz w:val="16"/>
            <w:szCs w:val="16"/>
          </w:rPr>
          <w:noBreakHyphen/>
          <w:t>PvB_B1</w:t>
        </w:r>
        <w:r w:rsidR="00E719ED" w:rsidRPr="000C4410">
          <w:rPr>
            <w:sz w:val="16"/>
            <w:szCs w:val="16"/>
          </w:rPr>
          <w:noBreakHyphen/>
          <w:t>K1_1V1</w:t>
        </w:r>
        <w:r w:rsidR="00E719ED" w:rsidRPr="000C4410">
          <w:rPr>
            <w:sz w:val="16"/>
            <w:szCs w:val="16"/>
          </w:rPr>
          <w:tab/>
        </w:r>
        <w:r w:rsidR="00E719ED" w:rsidRPr="000C4410">
          <w:rPr>
            <w:bCs/>
            <w:sz w:val="16"/>
            <w:szCs w:val="16"/>
          </w:rPr>
          <w:fldChar w:fldCharType="begin"/>
        </w:r>
        <w:r w:rsidR="00E719ED" w:rsidRPr="000C4410">
          <w:rPr>
            <w:bCs/>
            <w:sz w:val="16"/>
            <w:szCs w:val="16"/>
          </w:rPr>
          <w:instrText>PAGE</w:instrText>
        </w:r>
        <w:r w:rsidR="00E719ED" w:rsidRPr="000C4410">
          <w:rPr>
            <w:bCs/>
            <w:sz w:val="16"/>
            <w:szCs w:val="16"/>
          </w:rPr>
          <w:fldChar w:fldCharType="separate"/>
        </w:r>
        <w:r w:rsidR="001B30F8">
          <w:rPr>
            <w:bCs/>
            <w:noProof/>
            <w:sz w:val="16"/>
            <w:szCs w:val="16"/>
          </w:rPr>
          <w:t>3</w:t>
        </w:r>
        <w:r w:rsidR="00E719ED" w:rsidRPr="000C4410">
          <w:rPr>
            <w:bCs/>
            <w:sz w:val="16"/>
            <w:szCs w:val="16"/>
          </w:rPr>
          <w:fldChar w:fldCharType="end"/>
        </w:r>
        <w:r w:rsidR="00E719ED" w:rsidRPr="000C4410">
          <w:rPr>
            <w:sz w:val="16"/>
            <w:szCs w:val="16"/>
          </w:rPr>
          <w:t>/</w:t>
        </w:r>
        <w:r w:rsidR="00E719ED" w:rsidRPr="000C4410">
          <w:rPr>
            <w:bCs/>
            <w:sz w:val="16"/>
            <w:szCs w:val="16"/>
          </w:rPr>
          <w:fldChar w:fldCharType="begin"/>
        </w:r>
        <w:r w:rsidR="00E719ED" w:rsidRPr="000C4410">
          <w:rPr>
            <w:bCs/>
            <w:sz w:val="16"/>
            <w:szCs w:val="16"/>
          </w:rPr>
          <w:instrText>NUMPAGES</w:instrText>
        </w:r>
        <w:r w:rsidR="00E719ED" w:rsidRPr="000C4410">
          <w:rPr>
            <w:bCs/>
            <w:sz w:val="16"/>
            <w:szCs w:val="16"/>
          </w:rPr>
          <w:fldChar w:fldCharType="separate"/>
        </w:r>
        <w:r w:rsidR="001B30F8">
          <w:rPr>
            <w:bCs/>
            <w:noProof/>
            <w:sz w:val="16"/>
            <w:szCs w:val="16"/>
          </w:rPr>
          <w:t>4</w:t>
        </w:r>
        <w:r w:rsidR="00E719ED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A5ACC" w14:textId="77777777" w:rsidR="00E01469" w:rsidRDefault="00D4723C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738D8D" wp14:editId="330A4CD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3390D4" w14:textId="77777777" w:rsidR="00D4723C" w:rsidRPr="00D4723C" w:rsidRDefault="00D4723C" w:rsidP="00D4723C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252C01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2E47E6FD" w14:textId="77777777" w:rsidR="00D4723C" w:rsidRPr="00D4723C" w:rsidRDefault="00D4723C" w:rsidP="00D4723C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738D8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" stroked="f">
              <v:textbox>
                <w:txbxContent>
                  <w:p w14:paraId="2D3390D4" w14:textId="77777777" w:rsidR="00D4723C" w:rsidRPr="00D4723C" w:rsidRDefault="00D4723C" w:rsidP="00D4723C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252C01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2E47E6FD" w14:textId="77777777" w:rsidR="00D4723C" w:rsidRPr="00D4723C" w:rsidRDefault="00D4723C" w:rsidP="00D4723C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5D610" w14:textId="77777777" w:rsidR="00DC241A" w:rsidRDefault="00DC241A" w:rsidP="008A2B7E">
      <w:pPr>
        <w:spacing w:after="0" w:line="240" w:lineRule="auto"/>
      </w:pPr>
      <w:r>
        <w:separator/>
      </w:r>
    </w:p>
  </w:footnote>
  <w:footnote w:type="continuationSeparator" w:id="0">
    <w:p w14:paraId="1374AEAA" w14:textId="77777777" w:rsidR="00DC241A" w:rsidRDefault="00DC241A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31B36" w14:textId="77777777" w:rsidR="00E719ED" w:rsidRDefault="00E719E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0DBED" w14:textId="77777777" w:rsidR="00B11207" w:rsidRPr="001831B9" w:rsidRDefault="001831B9" w:rsidP="001831B9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1571598E" wp14:editId="38855695">
          <wp:simplePos x="0" y="0"/>
          <wp:positionH relativeFrom="margin">
            <wp:posOffset>3543300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7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7C7B8" w14:textId="77777777" w:rsidR="001831B9" w:rsidRDefault="001831B9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6E575C3B" wp14:editId="287A35ED">
          <wp:simplePos x="0" y="0"/>
          <wp:positionH relativeFrom="margin">
            <wp:posOffset>3552825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30E8D"/>
    <w:multiLevelType w:val="hybridMultilevel"/>
    <w:tmpl w:val="F9B08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050579">
    <w:abstractNumId w:val="1"/>
  </w:num>
  <w:num w:numId="2" w16cid:durableId="118482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C01"/>
    <w:rsid w:val="000170CE"/>
    <w:rsid w:val="0004495B"/>
    <w:rsid w:val="000521F3"/>
    <w:rsid w:val="000534B2"/>
    <w:rsid w:val="00054F7C"/>
    <w:rsid w:val="000719E6"/>
    <w:rsid w:val="000C1E55"/>
    <w:rsid w:val="0010454A"/>
    <w:rsid w:val="0012351B"/>
    <w:rsid w:val="00146890"/>
    <w:rsid w:val="001502A4"/>
    <w:rsid w:val="0015692D"/>
    <w:rsid w:val="00163722"/>
    <w:rsid w:val="001831B9"/>
    <w:rsid w:val="001A79BC"/>
    <w:rsid w:val="001B30F8"/>
    <w:rsid w:val="001C2D94"/>
    <w:rsid w:val="001C5E44"/>
    <w:rsid w:val="001D1362"/>
    <w:rsid w:val="001E45D8"/>
    <w:rsid w:val="002149D5"/>
    <w:rsid w:val="00221143"/>
    <w:rsid w:val="00252C01"/>
    <w:rsid w:val="00287F7B"/>
    <w:rsid w:val="002C6CA9"/>
    <w:rsid w:val="00336A7E"/>
    <w:rsid w:val="00382452"/>
    <w:rsid w:val="003A2EE7"/>
    <w:rsid w:val="003D0335"/>
    <w:rsid w:val="003D74EA"/>
    <w:rsid w:val="003E1D29"/>
    <w:rsid w:val="00402590"/>
    <w:rsid w:val="00436361"/>
    <w:rsid w:val="00453A11"/>
    <w:rsid w:val="004617F6"/>
    <w:rsid w:val="00464DA2"/>
    <w:rsid w:val="0046597C"/>
    <w:rsid w:val="004669F7"/>
    <w:rsid w:val="00467C2A"/>
    <w:rsid w:val="00491D11"/>
    <w:rsid w:val="004C655A"/>
    <w:rsid w:val="004D1F25"/>
    <w:rsid w:val="00530F5B"/>
    <w:rsid w:val="005522ED"/>
    <w:rsid w:val="00572404"/>
    <w:rsid w:val="00577C71"/>
    <w:rsid w:val="0058383B"/>
    <w:rsid w:val="005A66D9"/>
    <w:rsid w:val="005B6691"/>
    <w:rsid w:val="005D0910"/>
    <w:rsid w:val="006351D7"/>
    <w:rsid w:val="006642D3"/>
    <w:rsid w:val="00664B01"/>
    <w:rsid w:val="00686147"/>
    <w:rsid w:val="006924DE"/>
    <w:rsid w:val="0069447D"/>
    <w:rsid w:val="006A2A88"/>
    <w:rsid w:val="006B5827"/>
    <w:rsid w:val="006F365B"/>
    <w:rsid w:val="00704456"/>
    <w:rsid w:val="0071476C"/>
    <w:rsid w:val="007408C1"/>
    <w:rsid w:val="00741E0E"/>
    <w:rsid w:val="0076561E"/>
    <w:rsid w:val="007657B8"/>
    <w:rsid w:val="00772501"/>
    <w:rsid w:val="007739E7"/>
    <w:rsid w:val="007916AA"/>
    <w:rsid w:val="007C1CE4"/>
    <w:rsid w:val="007F4FA8"/>
    <w:rsid w:val="00811478"/>
    <w:rsid w:val="00823142"/>
    <w:rsid w:val="008478EC"/>
    <w:rsid w:val="0085287A"/>
    <w:rsid w:val="00887BB0"/>
    <w:rsid w:val="00896809"/>
    <w:rsid w:val="008A2B7E"/>
    <w:rsid w:val="008A796A"/>
    <w:rsid w:val="008D71BC"/>
    <w:rsid w:val="008E2D91"/>
    <w:rsid w:val="009059A5"/>
    <w:rsid w:val="00907F82"/>
    <w:rsid w:val="00920E32"/>
    <w:rsid w:val="00925984"/>
    <w:rsid w:val="00931345"/>
    <w:rsid w:val="00931964"/>
    <w:rsid w:val="0093389B"/>
    <w:rsid w:val="009500EE"/>
    <w:rsid w:val="009737B0"/>
    <w:rsid w:val="00975127"/>
    <w:rsid w:val="0099559C"/>
    <w:rsid w:val="00996DDF"/>
    <w:rsid w:val="009B011E"/>
    <w:rsid w:val="009B02B5"/>
    <w:rsid w:val="009E553C"/>
    <w:rsid w:val="009F41A2"/>
    <w:rsid w:val="00A12187"/>
    <w:rsid w:val="00A342D6"/>
    <w:rsid w:val="00A43341"/>
    <w:rsid w:val="00A50A4E"/>
    <w:rsid w:val="00A963BC"/>
    <w:rsid w:val="00A96680"/>
    <w:rsid w:val="00AC0040"/>
    <w:rsid w:val="00AD0A54"/>
    <w:rsid w:val="00AD5369"/>
    <w:rsid w:val="00AE23A0"/>
    <w:rsid w:val="00AF55D5"/>
    <w:rsid w:val="00B11207"/>
    <w:rsid w:val="00B202A4"/>
    <w:rsid w:val="00B4325C"/>
    <w:rsid w:val="00B600EF"/>
    <w:rsid w:val="00B843E3"/>
    <w:rsid w:val="00B97CA9"/>
    <w:rsid w:val="00BA3CC7"/>
    <w:rsid w:val="00BB5D6D"/>
    <w:rsid w:val="00BF1EEC"/>
    <w:rsid w:val="00C11737"/>
    <w:rsid w:val="00C27281"/>
    <w:rsid w:val="00C54405"/>
    <w:rsid w:val="00C6710D"/>
    <w:rsid w:val="00C73B29"/>
    <w:rsid w:val="00C852B8"/>
    <w:rsid w:val="00CC440F"/>
    <w:rsid w:val="00CD31D4"/>
    <w:rsid w:val="00D4723C"/>
    <w:rsid w:val="00D73541"/>
    <w:rsid w:val="00D73DBF"/>
    <w:rsid w:val="00D74DED"/>
    <w:rsid w:val="00D84A64"/>
    <w:rsid w:val="00D853C9"/>
    <w:rsid w:val="00DB2E3B"/>
    <w:rsid w:val="00DC10FC"/>
    <w:rsid w:val="00DC2182"/>
    <w:rsid w:val="00DC241A"/>
    <w:rsid w:val="00DF4D03"/>
    <w:rsid w:val="00E01469"/>
    <w:rsid w:val="00E0464C"/>
    <w:rsid w:val="00E13067"/>
    <w:rsid w:val="00E60B5D"/>
    <w:rsid w:val="00E719ED"/>
    <w:rsid w:val="00E72841"/>
    <w:rsid w:val="00E7326A"/>
    <w:rsid w:val="00E84A1F"/>
    <w:rsid w:val="00EA0647"/>
    <w:rsid w:val="00EC7DE3"/>
    <w:rsid w:val="00ED3604"/>
    <w:rsid w:val="00EE40B7"/>
    <w:rsid w:val="00EE4E95"/>
    <w:rsid w:val="00F9359B"/>
    <w:rsid w:val="00FA340A"/>
    <w:rsid w:val="00FD107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1016BE"/>
  <w15:chartTrackingRefBased/>
  <w15:docId w15:val="{B20DEFB1-A2A4-4197-8074-B539A550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63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jstmetafbeeldingen">
    <w:name w:val="table of figures"/>
    <w:basedOn w:val="Standaard"/>
    <w:next w:val="Standaard"/>
    <w:uiPriority w:val="99"/>
    <w:unhideWhenUsed/>
    <w:rsid w:val="00402590"/>
    <w:pPr>
      <w:spacing w:after="0"/>
    </w:pPr>
  </w:style>
  <w:style w:type="table" w:styleId="Lijsttabel4">
    <w:name w:val="List Table 4"/>
    <w:basedOn w:val="Standaardtabel"/>
    <w:uiPriority w:val="49"/>
    <w:rsid w:val="007725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1831B9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1831B9"/>
    <w:rPr>
      <w:i/>
      <w:iCs/>
    </w:rPr>
  </w:style>
  <w:style w:type="paragraph" w:styleId="Lijstalinea">
    <w:name w:val="List Paragraph"/>
    <w:basedOn w:val="Standaard"/>
    <w:uiPriority w:val="34"/>
    <w:qFormat/>
    <w:rsid w:val="00163722"/>
    <w:pPr>
      <w:spacing w:after="0" w:line="276" w:lineRule="auto"/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163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9B02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IR80H0VY\B1-K3-W3_EVAL_Evaluati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9930D4CA714886ABA1D12755574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D00000-CAF8-4A4D-90F3-0DF25C5AE1B8}"/>
      </w:docPartPr>
      <w:docPartBody>
        <w:p w:rsidR="009C7AE8" w:rsidRDefault="009C7AE8">
          <w:pPr>
            <w:pStyle w:val="A39930D4CA714886ABA1D127555748ED"/>
          </w:pPr>
          <w:r w:rsidRPr="00AD5369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FE2BEC1C8ABA48E395FF5907F6F005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4CA80F-2523-478A-9F9A-382C397FEAB5}"/>
      </w:docPartPr>
      <w:docPartBody>
        <w:p w:rsidR="009C7AE8" w:rsidRDefault="009C7AE8">
          <w:pPr>
            <w:pStyle w:val="FE2BEC1C8ABA48E395FF5907F6F0054F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13058D9DDAC047EABAC2789749C346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004558-7F94-4B38-814D-D493F69519A3}"/>
      </w:docPartPr>
      <w:docPartBody>
        <w:p w:rsidR="009C7AE8" w:rsidRDefault="009C7AE8">
          <w:pPr>
            <w:pStyle w:val="13058D9DDAC047EABAC2789749C3461E"/>
          </w:pPr>
          <w:r w:rsidRPr="00AD0A5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4BEF6EE4C04A6BB10C0B8DCBF990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B3D64E-D734-46A5-862C-6B0C2D889E04}"/>
      </w:docPartPr>
      <w:docPartBody>
        <w:p w:rsidR="009C7AE8" w:rsidRDefault="009C7AE8">
          <w:pPr>
            <w:pStyle w:val="DE4BEF6EE4C04A6BB10C0B8DCBF990A8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E8"/>
    <w:rsid w:val="008F7645"/>
    <w:rsid w:val="009C7AE8"/>
    <w:rsid w:val="00D7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A39930D4CA714886ABA1D127555748ED">
    <w:name w:val="A39930D4CA714886ABA1D127555748ED"/>
  </w:style>
  <w:style w:type="paragraph" w:customStyle="1" w:styleId="FE2BEC1C8ABA48E395FF5907F6F0054F">
    <w:name w:val="FE2BEC1C8ABA48E395FF5907F6F0054F"/>
  </w:style>
  <w:style w:type="paragraph" w:customStyle="1" w:styleId="13058D9DDAC047EABAC2789749C3461E">
    <w:name w:val="13058D9DDAC047EABAC2789749C3461E"/>
  </w:style>
  <w:style w:type="paragraph" w:customStyle="1" w:styleId="DE4BEF6EE4C04A6BB10C0B8DCBF990A8">
    <w:name w:val="DE4BEF6EE4C04A6BB10C0B8DCBF99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2d5cf23ca083f5052dcf1b8b29eee90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c631d6c9e032be1acbadb60bbacf55f0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lcf76f155ced4ddcb4097134ff3c332f xmlns="b7e4e9fd-5e36-4299-889f-f6136aff670e">
      <Terms xmlns="http://schemas.microsoft.com/office/infopath/2007/PartnerControls"/>
    </lcf76f155ced4ddcb4097134ff3c332f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87CD8D-D2A5-485F-95DC-5DA9862B8C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37FE6-1E30-449F-BBCC-41A748444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fbafb59e-d651-4668-8e65-f7f85ceca18b"/>
    <ds:schemaRef ds:uri="b7e4e9fd-5e36-4299-889f-f6136aff670e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B1-K3-W3_EVAL_Evaluatie</Template>
  <TotalTime>0</TotalTime>
  <Pages>4</Pages>
  <Words>331</Words>
  <Characters>1821</Characters>
  <Application>Microsoft Office Word</Application>
  <DocSecurity>4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Farell Matoerbongs</cp:lastModifiedBy>
  <cp:revision>2</cp:revision>
  <cp:lastPrinted>2018-09-01T10:46:00Z</cp:lastPrinted>
  <dcterms:created xsi:type="dcterms:W3CDTF">2025-04-07T08:16:00Z</dcterms:created>
  <dcterms:modified xsi:type="dcterms:W3CDTF">2025-04-07T08:16:00Z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512">
    <vt:lpwstr>13</vt:lpwstr>
  </property>
  <property fmtid="{D5CDD505-2E9C-101B-9397-08002B2CF9AE}" pid="4" name="MediaServiceImageTags">
    <vt:lpwstr/>
  </property>
  <property fmtid="{D5CDD505-2E9C-101B-9397-08002B2CF9AE}" pid="5" name="Tags">
    <vt:lpwstr/>
  </property>
</Properties>
</file>